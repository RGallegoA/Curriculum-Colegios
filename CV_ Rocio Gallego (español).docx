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69" w:type="pct"/>
        <w:tblInd w:w="-70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ara todo el contenido"/>
      </w:tblPr>
      <w:tblGrid>
        <w:gridCol w:w="3631"/>
        <w:gridCol w:w="6680"/>
      </w:tblGrid>
      <w:tr w:rsidR="00C420C8" w:rsidRPr="005152F2" w14:paraId="5A287650" w14:textId="77777777" w:rsidTr="00545C8C">
        <w:trPr>
          <w:trHeight w:val="2136"/>
        </w:trPr>
        <w:tc>
          <w:tcPr>
            <w:tcW w:w="3631" w:type="dxa"/>
          </w:tcPr>
          <w:p w14:paraId="1CB1964F" w14:textId="0C74DDCC" w:rsidR="00C420C8" w:rsidRPr="005152F2" w:rsidRDefault="00545C8C" w:rsidP="003856C9">
            <w:pPr>
              <w:pStyle w:val="Ttulo1"/>
            </w:pPr>
            <w:r>
              <w:t>Rocío Gallego Anex</w:t>
            </w:r>
          </w:p>
          <w:p w14:paraId="374225F8" w14:textId="7A6D9F4A" w:rsidR="00E4063B" w:rsidRDefault="00E4063B" w:rsidP="005246B9">
            <w:pPr>
              <w:pStyle w:val="Grfico"/>
            </w:pPr>
            <w:r>
              <w:rPr>
                <w:rFonts w:ascii="Gill Sans MT" w:hAnsi="Gill Sans MT"/>
                <w:noProof/>
                <w:sz w:val="24"/>
                <w:szCs w:val="28"/>
              </w:rPr>
              <w:drawing>
                <wp:anchor distT="0" distB="0" distL="114300" distR="114300" simplePos="0" relativeHeight="251662336" behindDoc="1" locked="0" layoutInCell="1" allowOverlap="1" wp14:anchorId="62041BC4" wp14:editId="77791A3F">
                  <wp:simplePos x="0" y="0"/>
                  <wp:positionH relativeFrom="column">
                    <wp:posOffset>636270</wp:posOffset>
                  </wp:positionH>
                  <wp:positionV relativeFrom="paragraph">
                    <wp:posOffset>109220</wp:posOffset>
                  </wp:positionV>
                  <wp:extent cx="982980" cy="1280160"/>
                  <wp:effectExtent l="0" t="0" r="7620" b="0"/>
                  <wp:wrapThrough wrapText="bothSides">
                    <wp:wrapPolygon edited="0">
                      <wp:start x="0" y="0"/>
                      <wp:lineTo x="0" y="21214"/>
                      <wp:lineTo x="21349" y="21214"/>
                      <wp:lineTo x="21349" y="0"/>
                      <wp:lineTo x="0" y="0"/>
                    </wp:wrapPolygon>
                  </wp:wrapThrough>
                  <wp:docPr id="1" name="Imagen 1" descr="Mujer de cabello largo sonriend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Mujer de cabello largo sonriendo&#10;&#10;Descripción generada automáticamente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227" r="15247"/>
                          <a:stretch/>
                        </pic:blipFill>
                        <pic:spPr bwMode="auto">
                          <a:xfrm>
                            <a:off x="0" y="0"/>
                            <a:ext cx="982980" cy="1280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D14CAB3" w14:textId="77777777" w:rsidR="00E4063B" w:rsidRDefault="00E4063B" w:rsidP="005246B9">
            <w:pPr>
              <w:pStyle w:val="Grfico"/>
            </w:pPr>
          </w:p>
          <w:p w14:paraId="5D7D0808" w14:textId="77777777" w:rsidR="00E4063B" w:rsidRDefault="00E4063B" w:rsidP="005246B9">
            <w:pPr>
              <w:pStyle w:val="Grfico"/>
            </w:pPr>
          </w:p>
          <w:p w14:paraId="362A1203" w14:textId="77777777" w:rsidR="00E4063B" w:rsidRDefault="00E4063B" w:rsidP="005246B9">
            <w:pPr>
              <w:pStyle w:val="Grfico"/>
            </w:pPr>
          </w:p>
          <w:p w14:paraId="63E0270B" w14:textId="20AA090E" w:rsidR="00C420C8" w:rsidRPr="00C420C8" w:rsidRDefault="00C420C8" w:rsidP="005246B9">
            <w:pPr>
              <w:pStyle w:val="Grfico"/>
            </w:pPr>
            <w:r w:rsidRPr="00C420C8">
              <w:rPr>
                <w:noProof/>
                <w:lang w:eastAsia="es-ES"/>
              </w:rPr>
              <mc:AlternateContent>
                <mc:Choice Requires="wpg">
                  <w:drawing>
                    <wp:inline distT="0" distB="0" distL="0" distR="0" wp14:anchorId="5890946C" wp14:editId="3D9AD0E5">
                      <wp:extent cx="329184" cy="329184"/>
                      <wp:effectExtent l="0" t="0" r="13970" b="13970"/>
                      <wp:docPr id="49" name="Grupo 43" title="Icono de correo electrónic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orma libre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orma lib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C6184D" id="Grupo 43" o:spid="_x0000_s1026" alt="Título: Icono de correo electrónic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3bTE/TsUAABbcgAADgAAAAAAAAAAAAAAAAAuAgAAZHJz&#10;L2Uyb0RvYy54bWxQSwECLQAUAAYACAAAACEAaEcb0NgAAAADAQAADwAAAAAAAAAAAAAAAACVFgAA&#10;ZHJzL2Rvd25yZXYueG1sUEsFBgAAAAAEAAQA8wAAAJoXAAAAAA==&#10;">
                      <v:shape id="Forma libre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orma libre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2946C2BD" w14:textId="4BBDFFAF" w:rsidR="00C420C8" w:rsidRPr="00C420C8" w:rsidRDefault="00B35D52" w:rsidP="00441EB9">
            <w:pPr>
              <w:pStyle w:val="Ttulo3"/>
            </w:pPr>
            <w:r>
              <w:t>RGALLEGO87@GMAIL.COM</w:t>
            </w:r>
          </w:p>
          <w:p w14:paraId="1AA99C29" w14:textId="77777777" w:rsidR="00C420C8" w:rsidRPr="00C420C8" w:rsidRDefault="00C420C8" w:rsidP="005246B9">
            <w:pPr>
              <w:pStyle w:val="Grfico"/>
            </w:pPr>
            <w:r w:rsidRPr="00C420C8">
              <w:rPr>
                <w:noProof/>
                <w:lang w:eastAsia="es-ES"/>
              </w:rPr>
              <mc:AlternateContent>
                <mc:Choice Requires="wpg">
                  <w:drawing>
                    <wp:inline distT="0" distB="0" distL="0" distR="0" wp14:anchorId="774CBCFA" wp14:editId="55FAB037">
                      <wp:extent cx="329184" cy="329184"/>
                      <wp:effectExtent l="0" t="0" r="13970" b="13970"/>
                      <wp:docPr id="80" name="Grupo 37" title="Icono de teléfon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orma libre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orma libre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5B810A" id="Grupo 37" o:spid="_x0000_s1026" alt="Título: Icono de telé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p8yi5UCUAAN3eAAAOAAAAAAAAAAAAAAAAAC4CAABkcnMvZTJvRG9jLnhtbFBLAQIt&#10;ABQABgAIAAAAIQBoRxvQ2AAAAAMBAAAPAAAAAAAAAAAAAAAAAKonAABkcnMvZG93bnJldi54bWxQ&#10;SwUGAAAAAAQABADzAAAArygAAAAA&#10;">
                      <v:shape id="Forma libre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bre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77D8A004" w14:textId="12BB06EE" w:rsidR="00C420C8" w:rsidRPr="00C06FDA" w:rsidRDefault="00B35D52" w:rsidP="00441EB9">
            <w:pPr>
              <w:pStyle w:val="Ttulo3"/>
              <w:rPr>
                <w:sz w:val="24"/>
                <w:szCs w:val="28"/>
              </w:rPr>
            </w:pPr>
            <w:r w:rsidRPr="00C06FDA">
              <w:rPr>
                <w:sz w:val="24"/>
                <w:szCs w:val="28"/>
              </w:rPr>
              <w:t>619303500</w:t>
            </w:r>
          </w:p>
          <w:p w14:paraId="4C7FB276" w14:textId="3AEC2E22" w:rsidR="00C420C8" w:rsidRPr="00C420C8" w:rsidRDefault="00B35D52" w:rsidP="005246B9">
            <w:pPr>
              <w:pStyle w:val="Grfico"/>
            </w:pPr>
            <w:r w:rsidRPr="005D24C0">
              <w:rPr>
                <w:noProof/>
                <w:spacing w:val="16"/>
                <w:position w:val="-4"/>
                <w:sz w:val="16"/>
              </w:rPr>
              <w:drawing>
                <wp:inline distT="0" distB="0" distL="0" distR="0" wp14:anchorId="11B29769" wp14:editId="4CF5A736">
                  <wp:extent cx="231483" cy="238724"/>
                  <wp:effectExtent l="0" t="0" r="0" b="9525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76" cy="2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EE4031" w14:textId="2D7D2B93" w:rsidR="00C420C8" w:rsidRPr="00C420C8" w:rsidRDefault="00B35D52" w:rsidP="00441EB9">
            <w:pPr>
              <w:pStyle w:val="Ttulo3"/>
            </w:pPr>
            <w:r>
              <w:t>01/aBRIL/1998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l lado izquierdo"/>
            </w:tblPr>
            <w:tblGrid>
              <w:gridCol w:w="3631"/>
            </w:tblGrid>
            <w:tr w:rsidR="00C420C8" w:rsidRPr="005152F2" w14:paraId="34D7724F" w14:textId="77777777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24218426" w14:textId="326BC398" w:rsidR="00C420C8" w:rsidRPr="00441EB9" w:rsidRDefault="00C420C8" w:rsidP="00B35D52">
                  <w:pPr>
                    <w:pStyle w:val="Ttulo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C420C8" w:rsidRPr="005152F2" w14:paraId="1BE927BA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484905A2" w14:textId="77777777" w:rsidR="00C420C8" w:rsidRDefault="00E9234A" w:rsidP="002C77B9">
                  <w:pPr>
                    <w:pStyle w:val="Ttulo3"/>
                  </w:pPr>
                  <w:sdt>
                    <w:sdtPr>
                      <w:alias w:val="Objetivo:"/>
                      <w:tag w:val="Objetivo:"/>
                      <w:id w:val="319159961"/>
                      <w:placeholder>
                        <w:docPart w:val="A40C672A3DB748EFB0404A12D60E911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0233E">
                        <w:rPr>
                          <w:sz w:val="24"/>
                          <w:szCs w:val="28"/>
                          <w:lang w:bidi="es-ES"/>
                        </w:rPr>
                        <w:t>Objetivo</w:t>
                      </w:r>
                    </w:sdtContent>
                  </w:sdt>
                </w:p>
                <w:p w14:paraId="3469F5E3" w14:textId="77777777" w:rsidR="00C420C8" w:rsidRDefault="00C420C8" w:rsidP="00616FF4">
                  <w:pPr>
                    <w:pStyle w:val="Lneadegrfico"/>
                  </w:pPr>
                  <w:r>
                    <w:rPr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368F17D3" wp14:editId="2A91C70E">
                            <wp:extent cx="221615" cy="0"/>
                            <wp:effectExtent l="0" t="0" r="26035" b="19050"/>
                            <wp:docPr id="83" name="Conector recto 83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507623F" id="Conector recto 83" o:spid="_x0000_s1026" alt="Título: 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BslksA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600ADDBB" w14:textId="502E22B9" w:rsidR="00C420C8" w:rsidRPr="00545C8C" w:rsidRDefault="00B35D52" w:rsidP="00545C8C">
                  <w:pPr>
                    <w:rPr>
                      <w:sz w:val="20"/>
                      <w:szCs w:val="20"/>
                    </w:rPr>
                  </w:pPr>
                  <w:r w:rsidRPr="00545C8C">
                    <w:t>Compasiva, orientada a solucionar problemas, dedicada a proporcionar y utilizar mis habilidades y conocimientos de forma de que pueda servir y ayudar a otros. Trabajar en grupo, aprender y enseñar mientras mantengo una buena ética de trabajo y una actitud positiva.</w:t>
                  </w:r>
                </w:p>
              </w:tc>
            </w:tr>
            <w:tr w:rsidR="00C420C8" w:rsidRPr="005152F2" w14:paraId="680A7B2E" w14:textId="77777777" w:rsidTr="00545C8C">
              <w:trPr>
                <w:trHeight w:val="1403"/>
              </w:trPr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5AA5C769" w14:textId="38C7977A" w:rsidR="00C420C8" w:rsidRPr="0040233E" w:rsidRDefault="00B35D52" w:rsidP="0043426C">
                  <w:pPr>
                    <w:pStyle w:val="Ttulo3"/>
                    <w:rPr>
                      <w:sz w:val="24"/>
                      <w:szCs w:val="28"/>
                    </w:rPr>
                  </w:pPr>
                  <w:r w:rsidRPr="0040233E">
                    <w:rPr>
                      <w:sz w:val="24"/>
                      <w:szCs w:val="28"/>
                    </w:rPr>
                    <w:lastRenderedPageBreak/>
                    <w:t>HABILIDADES</w:t>
                  </w:r>
                </w:p>
                <w:p w14:paraId="24DFF3DE" w14:textId="4B470B2F" w:rsidR="00C420C8" w:rsidRPr="005A7E57" w:rsidRDefault="00C420C8" w:rsidP="00616FF4">
                  <w:pPr>
                    <w:pStyle w:val="Lneadegrfico"/>
                  </w:pPr>
                  <w:r>
                    <w:rPr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358E2FEA" wp14:editId="50EEB07E">
                            <wp:extent cx="221615" cy="0"/>
                            <wp:effectExtent l="0" t="0" r="26035" b="19050"/>
                            <wp:docPr id="84" name="Conector recto 84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23D8F6F" id="Conector recto 84" o:spid="_x0000_s1026" alt="Título: 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CFd745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A0C2331" w14:textId="08DD38F0" w:rsidR="00B35D52" w:rsidRDefault="00B35D52" w:rsidP="00545C8C">
                  <w:r>
                    <w:t>Bilingüe</w:t>
                  </w:r>
                  <w:r w:rsidR="00A971D8">
                    <w:t xml:space="preserve"> (Español e Inglés) </w:t>
                  </w:r>
                  <w:r>
                    <w:t>/ Trabajo en equipo</w:t>
                  </w:r>
                  <w:r w:rsidR="00A971D8">
                    <w:t xml:space="preserve"> </w:t>
                  </w:r>
                  <w:r>
                    <w:t>/ Indepen</w:t>
                  </w:r>
                  <w:r w:rsidR="00A6568B">
                    <w:t>diente</w:t>
                  </w:r>
                  <w:r w:rsidR="00A971D8">
                    <w:t xml:space="preserve"> </w:t>
                  </w:r>
                  <w:r w:rsidR="00A6568B">
                    <w:t>/ Flexibilidad de horario</w:t>
                  </w:r>
                  <w:r w:rsidR="00A971D8">
                    <w:t xml:space="preserve"> </w:t>
                  </w:r>
                  <w:r w:rsidR="00A6568B">
                    <w:t>/ Resolución de problemas</w:t>
                  </w:r>
                  <w:r w:rsidR="00A971D8">
                    <w:t xml:space="preserve"> </w:t>
                  </w:r>
                  <w:r w:rsidR="00A6568B">
                    <w:t>/ Coordinación</w:t>
                  </w:r>
                  <w:r w:rsidR="00A971D8">
                    <w:t xml:space="preserve"> </w:t>
                  </w:r>
                  <w:r w:rsidR="00A6568B">
                    <w:t>/ Aprendizaje rápido</w:t>
                  </w:r>
                  <w:r w:rsidR="00A971D8">
                    <w:t xml:space="preserve"> </w:t>
                  </w:r>
                  <w:r w:rsidR="00A6568B">
                    <w:t xml:space="preserve">/ </w:t>
                  </w:r>
                </w:p>
                <w:p w14:paraId="71C76ACE" w14:textId="77777777" w:rsidR="0040233E" w:rsidRDefault="0040233E" w:rsidP="00545C8C"/>
                <w:p w14:paraId="2B9457D4" w14:textId="74FA32CF" w:rsidR="0040233E" w:rsidRPr="0040233E" w:rsidRDefault="0040233E" w:rsidP="0040233E">
                  <w:pPr>
                    <w:rPr>
                      <w:sz w:val="24"/>
                      <w:szCs w:val="24"/>
                    </w:rPr>
                  </w:pPr>
                  <w:r w:rsidRPr="0040233E">
                    <w:rPr>
                      <w:sz w:val="24"/>
                      <w:szCs w:val="24"/>
                    </w:rPr>
                    <w:t>CERTIFICADOS</w:t>
                  </w:r>
                </w:p>
                <w:p w14:paraId="13466902" w14:textId="77777777" w:rsidR="0040233E" w:rsidRPr="0040233E" w:rsidRDefault="0040233E" w:rsidP="0040233E">
                  <w:pPr>
                    <w:jc w:val="left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noProof/>
                      <w:lang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008B20AB" wp14:editId="7ACB479A">
                            <wp:simplePos x="0" y="0"/>
                            <wp:positionH relativeFrom="column">
                              <wp:posOffset>1021080</wp:posOffset>
                            </wp:positionH>
                            <wp:positionV relativeFrom="paragraph">
                              <wp:posOffset>65405</wp:posOffset>
                            </wp:positionV>
                            <wp:extent cx="221615" cy="0"/>
                            <wp:effectExtent l="0" t="0" r="0" b="0"/>
                            <wp:wrapSquare wrapText="bothSides"/>
                            <wp:docPr id="91" name="Conector recto 91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709E395F" id="Conector recto 91" o:spid="_x0000_s1026" alt="Título: Gráfico de líneas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5.15pt" to="97.8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" strokecolor="#37b6ae [3204]" strokeweight="1pt">
                            <v:stroke joinstyle="miter"/>
                            <w10:wrap type="square"/>
                          </v:line>
                        </w:pict>
                      </mc:Fallback>
                    </mc:AlternateContent>
                  </w:r>
                </w:p>
                <w:p w14:paraId="2381AA05" w14:textId="72DAA2A0" w:rsidR="0040233E" w:rsidRPr="0040233E" w:rsidRDefault="0040233E" w:rsidP="0040233E">
                  <w:pPr>
                    <w:ind w:left="363"/>
                    <w:jc w:val="left"/>
                    <w:rPr>
                      <w:rFonts w:asciiTheme="majorHAnsi" w:hAnsiTheme="majorHAnsi"/>
                      <w:w w:val="105"/>
                      <w:sz w:val="24"/>
                      <w:szCs w:val="28"/>
                    </w:rPr>
                  </w:pPr>
                  <w:r w:rsidRPr="0040233E">
                    <w:rPr>
                      <w:rFonts w:asciiTheme="majorHAnsi" w:hAnsiTheme="majorHAnsi"/>
                      <w:w w:val="105"/>
                      <w:sz w:val="24"/>
                      <w:szCs w:val="28"/>
                    </w:rPr>
                    <w:t>Certificado de Inglés</w:t>
                  </w:r>
                </w:p>
                <w:p w14:paraId="406444A7" w14:textId="4029FE8C" w:rsidR="0040233E" w:rsidRPr="0040233E" w:rsidRDefault="0040233E" w:rsidP="0040233E">
                  <w:pPr>
                    <w:ind w:left="363"/>
                    <w:jc w:val="left"/>
                    <w:rPr>
                      <w:rFonts w:asciiTheme="majorHAnsi" w:hAnsiTheme="majorHAnsi"/>
                      <w:i/>
                      <w:color w:val="7B7B7B"/>
                      <w:w w:val="110"/>
                      <w:sz w:val="20"/>
                      <w:szCs w:val="28"/>
                    </w:rPr>
                  </w:pPr>
                  <w:r w:rsidRPr="0040233E">
                    <w:rPr>
                      <w:rFonts w:asciiTheme="majorHAnsi" w:hAnsiTheme="majorHAnsi"/>
                      <w:i/>
                      <w:color w:val="7B7B7B"/>
                      <w:w w:val="110"/>
                      <w:sz w:val="20"/>
                      <w:szCs w:val="28"/>
                    </w:rPr>
                    <w:t>Cambridge English: Proﬁciency</w:t>
                  </w:r>
                  <w:r w:rsidR="00A147D4">
                    <w:rPr>
                      <w:rFonts w:asciiTheme="majorHAnsi" w:hAnsiTheme="majorHAnsi"/>
                      <w:i/>
                      <w:color w:val="7B7B7B"/>
                      <w:w w:val="110"/>
                      <w:sz w:val="20"/>
                      <w:szCs w:val="28"/>
                    </w:rPr>
                    <w:t xml:space="preserve"> </w:t>
                  </w:r>
                </w:p>
                <w:p w14:paraId="61AA9568" w14:textId="77777777" w:rsidR="0040233E" w:rsidRPr="0040233E" w:rsidRDefault="0040233E" w:rsidP="0040233E">
                  <w:pPr>
                    <w:jc w:val="left"/>
                    <w:rPr>
                      <w:rFonts w:asciiTheme="majorHAnsi" w:hAnsiTheme="majorHAnsi"/>
                      <w:i/>
                      <w:color w:val="7B7B7B"/>
                      <w:w w:val="110"/>
                      <w:sz w:val="20"/>
                      <w:szCs w:val="28"/>
                    </w:rPr>
                  </w:pPr>
                </w:p>
                <w:p w14:paraId="68328F58" w14:textId="77777777" w:rsidR="0040233E" w:rsidRPr="0040233E" w:rsidRDefault="0040233E" w:rsidP="0040233E">
                  <w:pPr>
                    <w:ind w:left="363"/>
                    <w:jc w:val="left"/>
                    <w:rPr>
                      <w:rFonts w:asciiTheme="majorHAnsi" w:hAnsiTheme="majorHAnsi"/>
                      <w:w w:val="105"/>
                      <w:sz w:val="24"/>
                      <w:szCs w:val="28"/>
                    </w:rPr>
                  </w:pPr>
                  <w:r w:rsidRPr="0040233E">
                    <w:rPr>
                      <w:rFonts w:asciiTheme="majorHAnsi" w:hAnsiTheme="majorHAnsi"/>
                      <w:w w:val="105"/>
                      <w:sz w:val="24"/>
                      <w:szCs w:val="28"/>
                    </w:rPr>
                    <w:t>Certificado de Barista</w:t>
                  </w:r>
                </w:p>
                <w:p w14:paraId="76B217A1" w14:textId="77777777" w:rsidR="0040233E" w:rsidRPr="0040233E" w:rsidRDefault="0040233E" w:rsidP="0040233E">
                  <w:pPr>
                    <w:ind w:left="363"/>
                    <w:jc w:val="left"/>
                    <w:rPr>
                      <w:rFonts w:asciiTheme="majorHAnsi" w:hAnsiTheme="majorHAnsi"/>
                      <w:w w:val="105"/>
                      <w:sz w:val="24"/>
                      <w:szCs w:val="28"/>
                    </w:rPr>
                  </w:pPr>
                </w:p>
                <w:p w14:paraId="29417493" w14:textId="77777777" w:rsidR="0040233E" w:rsidRPr="0040233E" w:rsidRDefault="0040233E" w:rsidP="0040233E">
                  <w:pPr>
                    <w:ind w:left="363"/>
                    <w:jc w:val="left"/>
                    <w:rPr>
                      <w:rFonts w:asciiTheme="majorHAnsi" w:hAnsiTheme="majorHAnsi"/>
                      <w:w w:val="105"/>
                      <w:sz w:val="24"/>
                      <w:szCs w:val="28"/>
                    </w:rPr>
                  </w:pPr>
                  <w:r w:rsidRPr="0040233E">
                    <w:rPr>
                      <w:rFonts w:asciiTheme="majorHAnsi" w:hAnsiTheme="majorHAnsi"/>
                      <w:w w:val="105"/>
                      <w:sz w:val="24"/>
                      <w:szCs w:val="28"/>
                    </w:rPr>
                    <w:t>Carné de Conducir</w:t>
                  </w:r>
                </w:p>
                <w:p w14:paraId="3E9B54A1" w14:textId="4F21F342" w:rsidR="0040233E" w:rsidRPr="0040233E" w:rsidRDefault="0040233E" w:rsidP="0040233E">
                  <w:pPr>
                    <w:tabs>
                      <w:tab w:val="left" w:pos="540"/>
                      <w:tab w:val="center" w:pos="1815"/>
                    </w:tabs>
                    <w:jc w:val="lef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</w:tc>
            </w:tr>
          </w:tbl>
          <w:p w14:paraId="7E16B202" w14:textId="77777777" w:rsidR="00DC4215" w:rsidRPr="0040233E" w:rsidRDefault="00DC4215" w:rsidP="00DC4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INTERESES</w:t>
            </w:r>
          </w:p>
          <w:p w14:paraId="47B8035E" w14:textId="77777777" w:rsidR="00DC4215" w:rsidRPr="00A971D8" w:rsidRDefault="00DC4215" w:rsidP="00DC4215">
            <w:pPr>
              <w:jc w:val="left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9D0AD76" wp14:editId="359B69CD">
                      <wp:simplePos x="0" y="0"/>
                      <wp:positionH relativeFrom="column">
                        <wp:posOffset>1021080</wp:posOffset>
                      </wp:positionH>
                      <wp:positionV relativeFrom="paragraph">
                        <wp:posOffset>65405</wp:posOffset>
                      </wp:positionV>
                      <wp:extent cx="221615" cy="0"/>
                      <wp:effectExtent l="0" t="0" r="0" b="0"/>
                      <wp:wrapSquare wrapText="bothSides"/>
                      <wp:docPr id="93" name="Conector recto 93" title="Gráfico de línea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61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A4D717" id="Conector recto 93" o:spid="_x0000_s1026" alt="Título: Gráfico de líneas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5.15pt" to="97.8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" strokecolor="#37b6ae [3204]" strokeweight="1pt">
                      <v:stroke joinstyle="miter"/>
                      <w10:wrap type="square"/>
                    </v:line>
                  </w:pict>
                </mc:Fallback>
              </mc:AlternateContent>
            </w:r>
          </w:p>
          <w:p w14:paraId="06E805AE" w14:textId="796604BD" w:rsidR="00C420C8" w:rsidRDefault="00DC4215" w:rsidP="00DC4215">
            <w:r w:rsidRPr="00A971D8">
              <w:t>Música: guitarra y flauta travesera / leer / Excursionismo / naturaleza / Deporte / Voluntariados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l lado izquierdo"/>
            </w:tblPr>
            <w:tblGrid>
              <w:gridCol w:w="3631"/>
            </w:tblGrid>
            <w:tr w:rsidR="00A971D8" w:rsidRPr="005152F2" w14:paraId="08CA616A" w14:textId="77777777" w:rsidTr="00CD413E">
              <w:trPr>
                <w:trHeight w:val="1403"/>
              </w:trPr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1F1A42DD" w14:textId="77777777" w:rsidR="00DC4215" w:rsidRDefault="005E40FF" w:rsidP="005E40FF">
                  <w:pPr>
                    <w:tabs>
                      <w:tab w:val="left" w:pos="540"/>
                      <w:tab w:val="center" w:pos="1815"/>
                    </w:tabs>
                  </w:pPr>
                  <w:r>
                    <w:rPr>
                      <w:noProof/>
                      <w:lang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52C820F7" wp14:editId="356BFF1C">
                            <wp:simplePos x="0" y="0"/>
                            <wp:positionH relativeFrom="column">
                              <wp:posOffset>1006475</wp:posOffset>
                            </wp:positionH>
                            <wp:positionV relativeFrom="paragraph">
                              <wp:posOffset>222885</wp:posOffset>
                            </wp:positionV>
                            <wp:extent cx="221615" cy="0"/>
                            <wp:effectExtent l="0" t="0" r="0" b="0"/>
                            <wp:wrapSquare wrapText="bothSides"/>
                            <wp:docPr id="6" name="Conector recto 6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0B7BBB1C" id="Conector recto 6" o:spid="_x0000_s1026" alt="Título: Gráfico de líneas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5pt,17.55pt" to="96.7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" strokecolor="#37b6ae [3204]" strokeweight="1pt">
                            <v:stroke joinstyle="miter"/>
                            <w10:wrap type="square"/>
                          </v:line>
                        </w:pict>
                      </mc:Fallback>
                    </mc:AlternateContent>
                  </w:r>
                  <w:r>
                    <w:t>CENTRO DE PRÁCTICAS</w:t>
                  </w:r>
                </w:p>
                <w:p w14:paraId="383BD62B" w14:textId="5B1BEB56" w:rsidR="005E40FF" w:rsidRDefault="005E40FF" w:rsidP="005E40FF">
                  <w:pPr>
                    <w:tabs>
                      <w:tab w:val="left" w:pos="648"/>
                      <w:tab w:val="center" w:pos="1815"/>
                    </w:tabs>
                    <w:jc w:val="lef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14:paraId="73010283" w14:textId="0803C3D2" w:rsidR="005E40FF" w:rsidRPr="005E40FF" w:rsidRDefault="005E40FF" w:rsidP="005E40FF">
                  <w:pPr>
                    <w:tabs>
                      <w:tab w:val="left" w:pos="1296"/>
                    </w:tabs>
                    <w:jc w:val="left"/>
                  </w:pPr>
                  <w:r>
                    <w:t xml:space="preserve">Aquinas American </w:t>
                  </w:r>
                  <w:proofErr w:type="spellStart"/>
                  <w:r>
                    <w:t>School</w:t>
                  </w:r>
                  <w:proofErr w:type="spellEnd"/>
                </w:p>
              </w:tc>
            </w:tr>
          </w:tbl>
          <w:p w14:paraId="5707E2DE" w14:textId="1A1EDF8F" w:rsidR="00A971D8" w:rsidRDefault="00A971D8" w:rsidP="005E40FF">
            <w:pPr>
              <w:jc w:val="both"/>
            </w:pPr>
          </w:p>
          <w:p w14:paraId="7524739E" w14:textId="743DEE33" w:rsidR="0040233E" w:rsidRPr="005152F2" w:rsidRDefault="0040233E" w:rsidP="003B7174">
            <w:pPr>
              <w:jc w:val="both"/>
            </w:pPr>
          </w:p>
        </w:tc>
        <w:tc>
          <w:tcPr>
            <w:tcW w:w="668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6680"/>
            </w:tblGrid>
            <w:tr w:rsidR="00C420C8" w14:paraId="2FE11808" w14:textId="77777777" w:rsidTr="00A6568B">
              <w:trPr>
                <w:trHeight w:val="199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1274616C" w14:textId="56A20CE5" w:rsidR="00C420C8" w:rsidRPr="005152F2" w:rsidRDefault="00A6568B" w:rsidP="008F6337">
                  <w:pPr>
                    <w:pStyle w:val="Ttulo2"/>
                  </w:pPr>
                  <w:r>
                    <w:lastRenderedPageBreak/>
                    <w:t>educación</w:t>
                  </w:r>
                </w:p>
                <w:p w14:paraId="2A7EDCF9" w14:textId="6D86F05D" w:rsidR="006B230A" w:rsidRPr="00E4063B" w:rsidRDefault="006B230A" w:rsidP="00A6568B">
                  <w:pPr>
                    <w:pStyle w:val="Ttulo4"/>
                    <w:rPr>
                      <w:sz w:val="20"/>
                      <w:szCs w:val="20"/>
                    </w:rPr>
                  </w:pPr>
                  <w:r w:rsidRPr="00E4063B">
                    <w:rPr>
                      <w:sz w:val="20"/>
                      <w:szCs w:val="20"/>
                    </w:rPr>
                    <w:t xml:space="preserve">Doble MÁSTER </w:t>
                  </w:r>
                  <w:r w:rsidR="006F50D4">
                    <w:rPr>
                      <w:sz w:val="20"/>
                      <w:szCs w:val="20"/>
                    </w:rPr>
                    <w:t>en</w:t>
                  </w:r>
                  <w:r w:rsidRPr="00E4063B">
                    <w:rPr>
                      <w:sz w:val="20"/>
                      <w:szCs w:val="20"/>
                    </w:rPr>
                    <w:t xml:space="preserve"> intervención educativa y psicológica y profesorado de secundaria </w:t>
                  </w:r>
                  <w:r w:rsidR="00ED50E0">
                    <w:rPr>
                      <w:sz w:val="20"/>
                      <w:szCs w:val="20"/>
                    </w:rPr>
                    <w:t>(Mención Orientación)</w:t>
                  </w:r>
                  <w:r w:rsidR="000E1DB9">
                    <w:rPr>
                      <w:sz w:val="20"/>
                      <w:szCs w:val="20"/>
                    </w:rPr>
                    <w:t xml:space="preserve"> </w:t>
                  </w:r>
                  <w:r w:rsidRPr="00E4063B">
                    <w:rPr>
                      <w:sz w:val="20"/>
                      <w:szCs w:val="20"/>
                    </w:rPr>
                    <w:t>+ certi</w:t>
                  </w:r>
                  <w:r w:rsidR="000E1DB9">
                    <w:rPr>
                      <w:sz w:val="20"/>
                      <w:szCs w:val="20"/>
                    </w:rPr>
                    <w:t>ficado IB</w:t>
                  </w:r>
                </w:p>
                <w:p w14:paraId="1242602A" w14:textId="707370C2" w:rsidR="006B230A" w:rsidRPr="00E4063B" w:rsidRDefault="006B230A" w:rsidP="00A6568B">
                  <w:pPr>
                    <w:pStyle w:val="Ttulo4"/>
                    <w:rPr>
                      <w:b w:val="0"/>
                      <w:bCs/>
                      <w:sz w:val="20"/>
                      <w:szCs w:val="20"/>
                    </w:rPr>
                  </w:pPr>
                  <w:r w:rsidRPr="00E4063B">
                    <w:rPr>
                      <w:b w:val="0"/>
                      <w:bCs/>
                      <w:sz w:val="20"/>
                      <w:szCs w:val="20"/>
                    </w:rPr>
                    <w:t>Universidad de navarra</w:t>
                  </w:r>
                </w:p>
                <w:p w14:paraId="67C17C1F" w14:textId="61E67AA0" w:rsidR="006B230A" w:rsidRPr="00E4063B" w:rsidRDefault="006B230A" w:rsidP="006B230A">
                  <w:pPr>
                    <w:pStyle w:val="Ttulo4"/>
                    <w:rPr>
                      <w:b w:val="0"/>
                      <w:bCs/>
                      <w:sz w:val="20"/>
                      <w:szCs w:val="20"/>
                    </w:rPr>
                  </w:pPr>
                  <w:r w:rsidRPr="00E4063B">
                    <w:rPr>
                      <w:b w:val="0"/>
                      <w:bCs/>
                      <w:sz w:val="20"/>
                      <w:szCs w:val="20"/>
                    </w:rPr>
                    <w:t>2021-presente</w:t>
                  </w:r>
                </w:p>
                <w:p w14:paraId="61FB3BFE" w14:textId="77777777" w:rsidR="006B230A" w:rsidRPr="006B230A" w:rsidRDefault="006B230A" w:rsidP="006B230A">
                  <w:pPr>
                    <w:pStyle w:val="Ttulo4"/>
                    <w:rPr>
                      <w:b w:val="0"/>
                      <w:bCs/>
                    </w:rPr>
                  </w:pPr>
                </w:p>
                <w:p w14:paraId="53D30011" w14:textId="0843C23A" w:rsidR="00A6568B" w:rsidRPr="00E4063B" w:rsidRDefault="00A6568B" w:rsidP="00A6568B">
                  <w:pPr>
                    <w:pStyle w:val="Ttulo4"/>
                    <w:rPr>
                      <w:sz w:val="20"/>
                      <w:szCs w:val="20"/>
                    </w:rPr>
                  </w:pPr>
                  <w:r w:rsidRPr="00E4063B">
                    <w:rPr>
                      <w:sz w:val="20"/>
                      <w:szCs w:val="20"/>
                    </w:rPr>
                    <w:t>Psicología, B.SC</w:t>
                  </w:r>
                </w:p>
                <w:p w14:paraId="29903418" w14:textId="51DC4104" w:rsidR="00A6568B" w:rsidRPr="00E4063B" w:rsidRDefault="00A6568B" w:rsidP="00A6568B">
                  <w:pPr>
                    <w:pStyle w:val="Ttulo4"/>
                    <w:rPr>
                      <w:b w:val="0"/>
                      <w:bCs/>
                      <w:sz w:val="20"/>
                      <w:szCs w:val="20"/>
                    </w:rPr>
                  </w:pPr>
                  <w:r w:rsidRPr="00E4063B">
                    <w:rPr>
                      <w:b w:val="0"/>
                      <w:bCs/>
                      <w:sz w:val="20"/>
                      <w:szCs w:val="20"/>
                    </w:rPr>
                    <w:t>York University</w:t>
                  </w:r>
                </w:p>
                <w:p w14:paraId="1797A6A7" w14:textId="503BB353" w:rsidR="00C420C8" w:rsidRDefault="00A6568B" w:rsidP="00A6568B">
                  <w:pPr>
                    <w:pStyle w:val="Ttulo5"/>
                  </w:pPr>
                  <w:r w:rsidRPr="00E4063B">
                    <w:rPr>
                      <w:sz w:val="20"/>
                      <w:szCs w:val="20"/>
                    </w:rPr>
                    <w:t>2016-2021</w:t>
                  </w:r>
                </w:p>
              </w:tc>
            </w:tr>
            <w:tr w:rsidR="00C420C8" w:rsidRPr="00A6568B" w14:paraId="5581136C" w14:textId="77777777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6963A9B2" w14:textId="1786E18B" w:rsidR="00C420C8" w:rsidRPr="005152F2" w:rsidRDefault="00A6568B" w:rsidP="008F6337">
                  <w:pPr>
                    <w:pStyle w:val="Ttulo2"/>
                  </w:pPr>
                  <w:r>
                    <w:t>Experiencia de trabajo</w:t>
                  </w:r>
                </w:p>
                <w:p w14:paraId="494AA25A" w14:textId="21A82DCB" w:rsidR="00545C8C" w:rsidRDefault="00545C8C" w:rsidP="00545C8C">
                  <w:pPr>
                    <w:pStyle w:val="Ttulo4"/>
                    <w:jc w:val="both"/>
                  </w:pPr>
                  <w:r>
                    <w:t>tutora</w:t>
                  </w:r>
                </w:p>
                <w:p w14:paraId="4F432BE3" w14:textId="392D6CD5" w:rsidR="00545C8C" w:rsidRPr="00545C8C" w:rsidRDefault="00545C8C" w:rsidP="00545C8C">
                  <w:pPr>
                    <w:pStyle w:val="Ttulo4"/>
                    <w:jc w:val="both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independiente</w:t>
                  </w:r>
                </w:p>
                <w:p w14:paraId="5EF79175" w14:textId="3DE9D8D7" w:rsidR="00545C8C" w:rsidRPr="00545C8C" w:rsidRDefault="00545C8C" w:rsidP="00545C8C">
                  <w:pPr>
                    <w:spacing w:before="38"/>
                    <w:ind w:left="859"/>
                    <w:jc w:val="both"/>
                  </w:pPr>
                  <w:r w:rsidRPr="00545C8C">
                    <w:t>0</w:t>
                  </w:r>
                  <w:r>
                    <w:t>7</w:t>
                  </w:r>
                  <w:r w:rsidRPr="00545C8C">
                    <w:t>/20</w:t>
                  </w:r>
                  <w:r>
                    <w:t>20</w:t>
                  </w:r>
                  <w:r w:rsidRPr="00545C8C">
                    <w:t xml:space="preserve"> - </w:t>
                  </w:r>
                  <w:r>
                    <w:t>Presente</w:t>
                  </w:r>
                  <w:r w:rsidRPr="00545C8C">
                    <w:t xml:space="preserve"> – </w:t>
                  </w:r>
                  <w:r>
                    <w:t xml:space="preserve">San Agustín </w:t>
                  </w:r>
                  <w:proofErr w:type="spellStart"/>
                  <w:r>
                    <w:t>del</w:t>
                  </w:r>
                  <w:proofErr w:type="spellEnd"/>
                  <w:r>
                    <w:t xml:space="preserve"> Guadalix</w:t>
                  </w:r>
                  <w:r w:rsidRPr="00545C8C">
                    <w:t>,</w:t>
                  </w:r>
                  <w:r>
                    <w:t xml:space="preserve"> España</w:t>
                  </w:r>
                </w:p>
                <w:p w14:paraId="5A942838" w14:textId="77777777" w:rsidR="00545C8C" w:rsidRPr="00545C8C" w:rsidRDefault="00545C8C" w:rsidP="00545C8C">
                  <w:pPr>
                    <w:spacing w:before="38"/>
                    <w:ind w:left="859"/>
                    <w:jc w:val="both"/>
                    <w:rPr>
                      <w:rFonts w:ascii="Calibri"/>
                      <w:i/>
                      <w:color w:val="468F99"/>
                      <w:w w:val="110"/>
                      <w:sz w:val="20"/>
                      <w:szCs w:val="28"/>
                    </w:rPr>
                  </w:pPr>
                  <w:r w:rsidRPr="00545C8C">
                    <w:rPr>
                      <w:rFonts w:ascii="Calibri"/>
                      <w:i/>
                      <w:color w:val="468F99"/>
                      <w:w w:val="110"/>
                      <w:sz w:val="20"/>
                      <w:szCs w:val="28"/>
                    </w:rPr>
                    <w:t>Logros/Labor</w:t>
                  </w:r>
                </w:p>
                <w:p w14:paraId="2F100238" w14:textId="05EB5BF1" w:rsidR="00545C8C" w:rsidRDefault="00545C8C" w:rsidP="00A147D4">
                  <w:pPr>
                    <w:pStyle w:val="Textoindependiente"/>
                    <w:spacing w:before="8" w:after="0" w:line="276" w:lineRule="auto"/>
                    <w:ind w:left="854" w:right="13"/>
                    <w:jc w:val="both"/>
                  </w:pPr>
                  <w:r>
                    <w:t>Tutora de</w:t>
                  </w:r>
                  <w:r w:rsidR="00A147D4">
                    <w:t xml:space="preserve"> </w:t>
                  </w:r>
                  <w:r>
                    <w:t>Inglés, Historia (en Inglés) y Ciencias Sociales (en Inglés) para estudiantes de primaria y ESO</w:t>
                  </w:r>
                  <w:r w:rsidR="00B12215">
                    <w:t xml:space="preserve"> con trastornos de aprendizaje. </w:t>
                  </w:r>
                </w:p>
                <w:p w14:paraId="4A744DBA" w14:textId="7C7F0228" w:rsidR="00A6568B" w:rsidRDefault="00A6568B" w:rsidP="00A6568B">
                  <w:pPr>
                    <w:pStyle w:val="Ttulo4"/>
                    <w:jc w:val="both"/>
                  </w:pPr>
                  <w:r>
                    <w:t>Administración de datos</w:t>
                  </w:r>
                </w:p>
                <w:p w14:paraId="6AD6B16F" w14:textId="2F19DF11" w:rsidR="00A6568B" w:rsidRPr="00954119" w:rsidRDefault="00A6568B" w:rsidP="00A6568B">
                  <w:pPr>
                    <w:pStyle w:val="Ttulo4"/>
                    <w:jc w:val="both"/>
                    <w:rPr>
                      <w:b w:val="0"/>
                      <w:bCs/>
                    </w:rPr>
                  </w:pPr>
                  <w:r w:rsidRPr="00954119">
                    <w:rPr>
                      <w:b w:val="0"/>
                      <w:bCs/>
                    </w:rPr>
                    <w:t>stnsea and pafe</w:t>
                  </w:r>
                </w:p>
                <w:p w14:paraId="31E14613" w14:textId="77777777" w:rsidR="00A6568B" w:rsidRDefault="00A6568B" w:rsidP="00A6568B">
                  <w:pPr>
                    <w:spacing w:before="38"/>
                    <w:ind w:left="859"/>
                    <w:jc w:val="both"/>
                  </w:pPr>
                  <w:r w:rsidRPr="00A6568B">
                    <w:t>11/2019 - 01/2020 – Toronto, Canadá</w:t>
                  </w:r>
                </w:p>
                <w:p w14:paraId="01336334" w14:textId="29AECC53" w:rsidR="00A6568B" w:rsidRPr="00545C8C" w:rsidRDefault="00A6568B" w:rsidP="00A6568B">
                  <w:pPr>
                    <w:spacing w:before="38"/>
                    <w:ind w:left="859"/>
                    <w:jc w:val="both"/>
                    <w:rPr>
                      <w:rFonts w:ascii="Calibri"/>
                      <w:i/>
                      <w:sz w:val="20"/>
                      <w:szCs w:val="28"/>
                    </w:rPr>
                  </w:pPr>
                  <w:r w:rsidRPr="00545C8C">
                    <w:rPr>
                      <w:rFonts w:ascii="Calibri"/>
                      <w:i/>
                      <w:color w:val="468F99"/>
                      <w:w w:val="110"/>
                      <w:sz w:val="20"/>
                      <w:szCs w:val="28"/>
                    </w:rPr>
                    <w:t>Logros/Labor</w:t>
                  </w:r>
                </w:p>
                <w:p w14:paraId="6927C700" w14:textId="60E3A2B8" w:rsidR="00A6568B" w:rsidRDefault="00A6568B" w:rsidP="00A6568B">
                  <w:pPr>
                    <w:pStyle w:val="Textoindependiente"/>
                    <w:spacing w:before="8" w:after="0" w:line="276" w:lineRule="auto"/>
                    <w:ind w:left="854" w:right="13"/>
                    <w:jc w:val="both"/>
                  </w:pPr>
                  <w:r>
                    <w:t>Revisar y editar el trabajo de otros</w:t>
                  </w:r>
                </w:p>
                <w:p w14:paraId="3BEF7A78" w14:textId="31AD872E" w:rsidR="00A6568B" w:rsidRPr="005D24C0" w:rsidRDefault="00A6568B" w:rsidP="00A6568B">
                  <w:pPr>
                    <w:pStyle w:val="Textoindependiente"/>
                    <w:spacing w:before="8" w:after="0" w:line="276" w:lineRule="auto"/>
                    <w:ind w:left="854" w:right="13"/>
                    <w:jc w:val="both"/>
                  </w:pPr>
                  <w:r w:rsidRPr="005D24C0">
                    <w:t xml:space="preserve">Traspaso de datos </w:t>
                  </w:r>
                </w:p>
                <w:p w14:paraId="6D3A0F0B" w14:textId="17E65BF7" w:rsidR="00A6568B" w:rsidRDefault="00A6568B" w:rsidP="00A6568B">
                  <w:pPr>
                    <w:pStyle w:val="Textoindependiente"/>
                    <w:spacing w:before="8" w:after="0" w:line="276" w:lineRule="auto"/>
                    <w:ind w:left="854" w:right="13"/>
                    <w:jc w:val="both"/>
                  </w:pPr>
                  <w:r w:rsidRPr="005D24C0">
                    <w:t>Manejar los ingresos por donaciones</w:t>
                  </w:r>
                </w:p>
                <w:p w14:paraId="246F338C" w14:textId="28F37662" w:rsidR="00A6568B" w:rsidRDefault="00A6568B" w:rsidP="00545C8C">
                  <w:pPr>
                    <w:pStyle w:val="Ttulo4"/>
                    <w:jc w:val="both"/>
                  </w:pPr>
                  <w:r>
                    <w:t>Barista</w:t>
                  </w:r>
                </w:p>
                <w:p w14:paraId="59195015" w14:textId="13CF7CB9" w:rsidR="00A6568B" w:rsidRPr="00954119" w:rsidRDefault="00A6568B" w:rsidP="00545C8C">
                  <w:pPr>
                    <w:pStyle w:val="Ttulo4"/>
                    <w:jc w:val="both"/>
                    <w:rPr>
                      <w:b w:val="0"/>
                      <w:bCs/>
                    </w:rPr>
                  </w:pPr>
                  <w:r w:rsidRPr="00954119">
                    <w:rPr>
                      <w:b w:val="0"/>
                      <w:bCs/>
                    </w:rPr>
                    <w:t>Second cup en york university</w:t>
                  </w:r>
                </w:p>
                <w:p w14:paraId="3B2227BF" w14:textId="0CB8CDA0" w:rsidR="00A6568B" w:rsidRPr="00954119" w:rsidRDefault="00A6568B" w:rsidP="00545C8C">
                  <w:pPr>
                    <w:spacing w:before="38"/>
                    <w:ind w:left="859"/>
                    <w:jc w:val="both"/>
                  </w:pPr>
                  <w:r w:rsidRPr="00954119">
                    <w:t>06/2019 - 09/2019 – Toronto, Canadá</w:t>
                  </w:r>
                </w:p>
                <w:p w14:paraId="285B965E" w14:textId="3162260B" w:rsidR="00A6568B" w:rsidRPr="00545C8C" w:rsidRDefault="00A6568B" w:rsidP="00545C8C">
                  <w:pPr>
                    <w:spacing w:before="38"/>
                    <w:ind w:left="859"/>
                    <w:jc w:val="both"/>
                    <w:rPr>
                      <w:rFonts w:ascii="Calibri"/>
                      <w:i/>
                      <w:color w:val="468F99"/>
                      <w:w w:val="110"/>
                      <w:sz w:val="20"/>
                      <w:szCs w:val="28"/>
                    </w:rPr>
                  </w:pPr>
                  <w:r w:rsidRPr="00545C8C">
                    <w:rPr>
                      <w:rFonts w:ascii="Calibri"/>
                      <w:i/>
                      <w:color w:val="468F99"/>
                      <w:w w:val="110"/>
                      <w:sz w:val="20"/>
                      <w:szCs w:val="28"/>
                    </w:rPr>
                    <w:t>Logros/Labor</w:t>
                  </w:r>
                </w:p>
                <w:p w14:paraId="2CC4657C" w14:textId="7A68FEE5" w:rsidR="00545C8C" w:rsidRDefault="00545C8C" w:rsidP="00E4063B">
                  <w:pPr>
                    <w:pStyle w:val="Textoindependiente"/>
                    <w:spacing w:before="8" w:after="0" w:line="276" w:lineRule="auto"/>
                    <w:ind w:left="854" w:right="13"/>
                    <w:jc w:val="both"/>
                  </w:pPr>
                  <w:r>
                    <w:t>Trabajo en sincronía con compañeros</w:t>
                  </w:r>
                  <w:r w:rsidR="00E4063B">
                    <w:t xml:space="preserve"> e independiente</w:t>
                  </w:r>
                </w:p>
                <w:p w14:paraId="546067EE" w14:textId="1943DC2E" w:rsidR="00545C8C" w:rsidRPr="005D24C0" w:rsidRDefault="00545C8C" w:rsidP="00545C8C">
                  <w:pPr>
                    <w:pStyle w:val="Textoindependiente"/>
                    <w:spacing w:before="8" w:after="0" w:line="276" w:lineRule="auto"/>
                    <w:ind w:left="854" w:right="13"/>
                    <w:jc w:val="both"/>
                  </w:pPr>
                  <w:r>
                    <w:t>A cargo de la caja registradora</w:t>
                  </w:r>
                </w:p>
                <w:p w14:paraId="117FF6DF" w14:textId="41B51F62" w:rsidR="00545C8C" w:rsidRDefault="00545C8C" w:rsidP="00545C8C">
                  <w:pPr>
                    <w:pStyle w:val="Textoindependiente"/>
                    <w:spacing w:before="8" w:after="0" w:line="276" w:lineRule="auto"/>
                    <w:ind w:left="854" w:right="13"/>
                    <w:jc w:val="both"/>
                  </w:pPr>
                  <w:r>
                    <w:t>Haciendo las bebidas</w:t>
                  </w:r>
                </w:p>
                <w:p w14:paraId="4DA53222" w14:textId="314EDFF3" w:rsidR="000E1DB9" w:rsidRPr="00A6568B" w:rsidRDefault="00545C8C" w:rsidP="000E1DB9">
                  <w:pPr>
                    <w:pStyle w:val="Textoindependiente"/>
                    <w:spacing w:before="8" w:after="0" w:line="276" w:lineRule="auto"/>
                    <w:ind w:left="854" w:right="13"/>
                    <w:jc w:val="both"/>
                  </w:pPr>
                  <w:r>
                    <w:t>Limpiar tienda y cerrar caja registradora a</w:t>
                  </w:r>
                  <w:r w:rsidR="000E1DB9">
                    <w:t>l cerrar</w:t>
                  </w:r>
                </w:p>
              </w:tc>
            </w:tr>
            <w:tr w:rsidR="00C420C8" w14:paraId="663B68D5" w14:textId="77777777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53D3049A" w14:textId="5FA502C6" w:rsidR="00C420C8" w:rsidRPr="005152F2" w:rsidRDefault="00297DAE" w:rsidP="008F6337">
                  <w:pPr>
                    <w:pStyle w:val="Ttulo2"/>
                  </w:pPr>
                  <w:r>
                    <w:lastRenderedPageBreak/>
                    <w:t>experiencia de voluntariados</w:t>
                  </w:r>
                </w:p>
                <w:p w14:paraId="656DFE40" w14:textId="55679A9C" w:rsidR="00E6685E" w:rsidRPr="005E40FF" w:rsidRDefault="00E6685E" w:rsidP="00214BE1">
                  <w:pPr>
                    <w:ind w:left="363"/>
                    <w:jc w:val="left"/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  <w:lang w:val="en-CA"/>
                    </w:rPr>
                  </w:pPr>
                  <w:r w:rsidRPr="005E40FF"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  <w:lang w:val="en-CA"/>
                    </w:rPr>
                    <w:t>Misionera para life</w:t>
                  </w:r>
                  <w:r w:rsidR="005E40FF" w:rsidRPr="005E40FF"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  <w:lang w:val="en-CA"/>
                    </w:rPr>
                    <w:t xml:space="preserve"> </w:t>
                  </w:r>
                  <w:r w:rsidRPr="005E40FF"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  <w:lang w:val="en-CA"/>
                    </w:rPr>
                    <w:t>teen spain summercamp (</w:t>
                  </w:r>
                  <w:r w:rsidR="00DC56A5" w:rsidRPr="005E40FF"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  <w:lang w:val="en-CA"/>
                    </w:rPr>
                    <w:t>16/07/2021-31/07/2021)</w:t>
                  </w:r>
                </w:p>
                <w:p w14:paraId="7F72CB54" w14:textId="3D2E29A3" w:rsidR="00DC56A5" w:rsidRDefault="00DC56A5" w:rsidP="00DC56A5">
                  <w:pPr>
                    <w:ind w:left="363" w:firstLine="384"/>
                    <w:jc w:val="left"/>
                    <w:rPr>
                      <w:rFonts w:asciiTheme="majorHAnsi" w:hAnsiTheme="majorHAnsi"/>
                      <w:i/>
                      <w:color w:val="7B7B7B"/>
                      <w:w w:val="110"/>
                      <w:szCs w:val="32"/>
                    </w:rPr>
                  </w:pPr>
                  <w:r w:rsidRPr="00DC56A5">
                    <w:rPr>
                      <w:rFonts w:asciiTheme="majorHAnsi" w:hAnsiTheme="majorHAnsi"/>
                      <w:i/>
                      <w:color w:val="7B7B7B"/>
                      <w:w w:val="110"/>
                      <w:szCs w:val="32"/>
                    </w:rPr>
                    <w:t>Misionera</w:t>
                  </w:r>
                  <w:r>
                    <w:rPr>
                      <w:rFonts w:asciiTheme="majorHAnsi" w:hAnsiTheme="majorHAnsi"/>
                      <w:i/>
                      <w:color w:val="7B7B7B"/>
                      <w:w w:val="110"/>
                      <w:szCs w:val="32"/>
                    </w:rPr>
                    <w:t xml:space="preserve"> durante el Summer</w:t>
                  </w:r>
                  <w:r w:rsidR="00ED179C">
                    <w:rPr>
                      <w:rFonts w:asciiTheme="majorHAnsi" w:hAnsiTheme="majorHAnsi"/>
                      <w:i/>
                      <w:color w:val="7B7B7B"/>
                      <w:w w:val="110"/>
                      <w:szCs w:val="32"/>
                    </w:rPr>
                    <w:t xml:space="preserve"> </w:t>
                  </w:r>
                  <w:r>
                    <w:rPr>
                      <w:rFonts w:asciiTheme="majorHAnsi" w:hAnsiTheme="majorHAnsi"/>
                      <w:i/>
                      <w:color w:val="7B7B7B"/>
                      <w:w w:val="110"/>
                      <w:szCs w:val="32"/>
                    </w:rPr>
                    <w:t>Camp de Life</w:t>
                  </w:r>
                  <w:r w:rsidR="00ED179C">
                    <w:rPr>
                      <w:rFonts w:asciiTheme="majorHAnsi" w:hAnsiTheme="majorHAnsi"/>
                      <w:i/>
                      <w:color w:val="7B7B7B"/>
                      <w:w w:val="110"/>
                      <w:szCs w:val="32"/>
                    </w:rPr>
                    <w:t xml:space="preserve"> T</w:t>
                  </w:r>
                  <w:r>
                    <w:rPr>
                      <w:rFonts w:asciiTheme="majorHAnsi" w:hAnsiTheme="majorHAnsi"/>
                      <w:i/>
                      <w:color w:val="7B7B7B"/>
                      <w:w w:val="110"/>
                      <w:szCs w:val="32"/>
                    </w:rPr>
                    <w:t xml:space="preserve">een </w:t>
                  </w:r>
                  <w:r w:rsidR="00ED179C">
                    <w:rPr>
                      <w:rFonts w:asciiTheme="majorHAnsi" w:hAnsiTheme="majorHAnsi"/>
                      <w:i/>
                      <w:color w:val="7B7B7B"/>
                      <w:w w:val="110"/>
                      <w:szCs w:val="32"/>
                    </w:rPr>
                    <w:t>España</w:t>
                  </w:r>
                  <w:r>
                    <w:rPr>
                      <w:rFonts w:asciiTheme="majorHAnsi" w:hAnsiTheme="majorHAnsi"/>
                      <w:i/>
                      <w:color w:val="7B7B7B"/>
                      <w:w w:val="110"/>
                      <w:szCs w:val="32"/>
                    </w:rPr>
                    <w:t xml:space="preserve"> organizando las actividades y acompañando a los jóvenes en su camino. </w:t>
                  </w:r>
                </w:p>
                <w:p w14:paraId="2F001713" w14:textId="77777777" w:rsidR="00ED179C" w:rsidRDefault="00ED179C" w:rsidP="00DC56A5">
                  <w:pPr>
                    <w:ind w:left="363" w:firstLine="384"/>
                    <w:jc w:val="left"/>
                    <w:rPr>
                      <w:rFonts w:asciiTheme="majorHAnsi" w:hAnsiTheme="majorHAnsi"/>
                      <w:i/>
                      <w:color w:val="7B7B7B"/>
                      <w:w w:val="110"/>
                      <w:szCs w:val="32"/>
                    </w:rPr>
                  </w:pPr>
                </w:p>
                <w:p w14:paraId="35250138" w14:textId="02A3332F" w:rsidR="00214BE1" w:rsidRPr="00297DAE" w:rsidRDefault="00214BE1" w:rsidP="00214BE1">
                  <w:pPr>
                    <w:ind w:left="363"/>
                    <w:jc w:val="left"/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</w:rPr>
                  </w:pPr>
                  <w:r w:rsidRPr="00297DAE"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</w:rPr>
                    <w:t>Monitora de Life</w:t>
                  </w:r>
                  <w:r w:rsidR="005E40FF"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</w:rPr>
                    <w:t xml:space="preserve"> </w:t>
                  </w:r>
                  <w:r w:rsidRPr="00297DAE"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</w:rPr>
                    <w:t>Teen (05/2020—</w:t>
                  </w:r>
                  <w:r w:rsidR="00B12215"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</w:rPr>
                    <w:t>07/2021)</w:t>
                  </w:r>
                </w:p>
                <w:p w14:paraId="604C33F7" w14:textId="29AE815B" w:rsidR="00214BE1" w:rsidRDefault="00214BE1" w:rsidP="00332D79">
                  <w:pPr>
                    <w:ind w:left="363"/>
                    <w:jc w:val="left"/>
                    <w:rPr>
                      <w:rFonts w:asciiTheme="majorHAnsi" w:hAnsiTheme="majorHAnsi"/>
                      <w:iCs/>
                      <w:color w:val="7B7B7B"/>
                      <w:w w:val="110"/>
                      <w:szCs w:val="32"/>
                    </w:rPr>
                  </w:pPr>
                  <w:r w:rsidRPr="00297DAE">
                    <w:rPr>
                      <w:rFonts w:asciiTheme="majorHAnsi" w:hAnsiTheme="majorHAnsi"/>
                      <w:w w:val="110"/>
                      <w:sz w:val="28"/>
                      <w:szCs w:val="32"/>
                    </w:rPr>
                    <w:tab/>
                  </w:r>
                  <w:r w:rsidRPr="00297DAE">
                    <w:rPr>
                      <w:rFonts w:asciiTheme="majorHAnsi" w:hAnsiTheme="majorHAnsi"/>
                      <w:i/>
                      <w:color w:val="7B7B7B"/>
                      <w:w w:val="110"/>
                      <w:szCs w:val="32"/>
                    </w:rPr>
                    <w:t xml:space="preserve">Catequista de adolescentes (13-17 años) de la parroquia de San Agustín </w:t>
                  </w:r>
                  <w:proofErr w:type="spellStart"/>
                  <w:r w:rsidRPr="00297DAE">
                    <w:rPr>
                      <w:rFonts w:asciiTheme="majorHAnsi" w:hAnsiTheme="majorHAnsi"/>
                      <w:i/>
                      <w:color w:val="7B7B7B"/>
                      <w:w w:val="110"/>
                      <w:szCs w:val="32"/>
                    </w:rPr>
                    <w:t>del</w:t>
                  </w:r>
                  <w:proofErr w:type="spellEnd"/>
                  <w:r w:rsidRPr="00297DAE">
                    <w:rPr>
                      <w:rFonts w:asciiTheme="majorHAnsi" w:hAnsiTheme="majorHAnsi"/>
                      <w:i/>
                      <w:color w:val="7B7B7B"/>
                      <w:w w:val="110"/>
                      <w:szCs w:val="32"/>
                    </w:rPr>
                    <w:t xml:space="preserve"> Guadalix </w:t>
                  </w:r>
                  <w:r w:rsidRPr="00297DAE">
                    <w:rPr>
                      <w:rFonts w:asciiTheme="majorHAnsi" w:hAnsiTheme="majorHAnsi"/>
                      <w:iCs/>
                      <w:color w:val="7B7B7B"/>
                      <w:w w:val="110"/>
                      <w:szCs w:val="32"/>
                    </w:rPr>
                    <w:t>(Madrid)</w:t>
                  </w:r>
                </w:p>
                <w:p w14:paraId="26A536D5" w14:textId="77777777" w:rsidR="00332D79" w:rsidRPr="00332D79" w:rsidRDefault="00332D79" w:rsidP="00332D79">
                  <w:pPr>
                    <w:ind w:left="363"/>
                    <w:jc w:val="left"/>
                    <w:rPr>
                      <w:rFonts w:asciiTheme="majorHAnsi" w:hAnsiTheme="majorHAnsi"/>
                      <w:iCs/>
                      <w:color w:val="7B7B7B"/>
                      <w:w w:val="110"/>
                      <w:szCs w:val="32"/>
                    </w:rPr>
                  </w:pPr>
                </w:p>
                <w:p w14:paraId="667273C7" w14:textId="5611205C" w:rsidR="00214BE1" w:rsidRPr="00297DAE" w:rsidRDefault="00214BE1" w:rsidP="00214BE1">
                  <w:pPr>
                    <w:ind w:left="363"/>
                    <w:jc w:val="left"/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</w:rPr>
                  </w:pPr>
                  <w:r w:rsidRPr="00297DAE"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</w:rPr>
                    <w:t>Voluntaria para Fundación Solidaridad Humana (FSH) (05/2020 –</w:t>
                  </w:r>
                  <w:r w:rsidR="00B12215"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</w:rPr>
                    <w:t>07/2021</w:t>
                  </w:r>
                  <w:r w:rsidRPr="00297DAE"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</w:rPr>
                    <w:t>)</w:t>
                  </w:r>
                </w:p>
                <w:p w14:paraId="4FD08C75" w14:textId="1324546A" w:rsidR="00214BE1" w:rsidRDefault="00214BE1" w:rsidP="00214BE1">
                  <w:pPr>
                    <w:ind w:left="363"/>
                    <w:jc w:val="left"/>
                    <w:rPr>
                      <w:rFonts w:asciiTheme="majorHAnsi" w:hAnsiTheme="majorHAnsi"/>
                      <w:i/>
                      <w:color w:val="7B7B7B"/>
                      <w:w w:val="110"/>
                      <w:szCs w:val="32"/>
                    </w:rPr>
                  </w:pPr>
                  <w:r w:rsidRPr="00214BE1">
                    <w:rPr>
                      <w:rFonts w:asciiTheme="majorHAnsi" w:hAnsiTheme="majorHAnsi"/>
                      <w:w w:val="110"/>
                      <w:sz w:val="24"/>
                      <w:szCs w:val="28"/>
                    </w:rPr>
                    <w:tab/>
                  </w:r>
                  <w:r w:rsidRPr="00297DAE">
                    <w:rPr>
                      <w:rFonts w:asciiTheme="majorHAnsi" w:hAnsiTheme="majorHAnsi"/>
                      <w:i/>
                      <w:color w:val="7B7B7B"/>
                      <w:w w:val="110"/>
                      <w:szCs w:val="32"/>
                    </w:rPr>
                    <w:t xml:space="preserve">Monitora voluntaria para los talleres de educación afectivo-sexual </w:t>
                  </w:r>
                  <w:r w:rsidR="00456605">
                    <w:rPr>
                      <w:rFonts w:asciiTheme="majorHAnsi" w:hAnsiTheme="majorHAnsi"/>
                      <w:i/>
                      <w:color w:val="7B7B7B"/>
                      <w:w w:val="110"/>
                      <w:szCs w:val="32"/>
                    </w:rPr>
                    <w:t>para</w:t>
                  </w:r>
                  <w:r w:rsidRPr="00297DAE">
                    <w:rPr>
                      <w:rFonts w:asciiTheme="majorHAnsi" w:hAnsiTheme="majorHAnsi"/>
                      <w:i/>
                      <w:color w:val="7B7B7B"/>
                      <w:w w:val="110"/>
                      <w:szCs w:val="32"/>
                    </w:rPr>
                    <w:t xml:space="preserve"> adolescentes </w:t>
                  </w:r>
                </w:p>
                <w:p w14:paraId="0EA94551" w14:textId="77777777" w:rsidR="00214BE1" w:rsidRPr="00214BE1" w:rsidRDefault="00214BE1" w:rsidP="00D46410">
                  <w:pPr>
                    <w:jc w:val="left"/>
                    <w:rPr>
                      <w:rFonts w:asciiTheme="majorHAnsi" w:hAnsiTheme="majorHAnsi"/>
                      <w:w w:val="110"/>
                      <w:sz w:val="24"/>
                      <w:szCs w:val="28"/>
                    </w:rPr>
                  </w:pPr>
                  <w:r w:rsidRPr="00214BE1">
                    <w:rPr>
                      <w:rFonts w:asciiTheme="majorHAnsi" w:hAnsiTheme="majorHAnsi"/>
                      <w:i/>
                      <w:color w:val="7B7B7B"/>
                      <w:w w:val="110"/>
                      <w:sz w:val="20"/>
                      <w:szCs w:val="28"/>
                    </w:rPr>
                    <w:tab/>
                  </w:r>
                </w:p>
                <w:p w14:paraId="0ED4DB9E" w14:textId="4FBF52C4" w:rsidR="00214BE1" w:rsidRPr="00297DAE" w:rsidRDefault="00214BE1" w:rsidP="00214BE1">
                  <w:pPr>
                    <w:ind w:left="363"/>
                    <w:jc w:val="left"/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</w:rPr>
                  </w:pPr>
                  <w:r w:rsidRPr="00297DAE"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</w:rPr>
                    <w:t xml:space="preserve">Monitora Scout (MSC) (04/2020 – </w:t>
                  </w:r>
                  <w:r w:rsidR="00B12215"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</w:rPr>
                    <w:t>07/2021</w:t>
                  </w:r>
                  <w:r w:rsidRPr="00297DAE"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</w:rPr>
                    <w:t>)</w:t>
                  </w:r>
                </w:p>
                <w:p w14:paraId="16F9EFCD" w14:textId="7D3B04C4" w:rsidR="00214BE1" w:rsidRPr="00297DAE" w:rsidRDefault="00214BE1" w:rsidP="00214BE1">
                  <w:pPr>
                    <w:ind w:left="363" w:firstLine="357"/>
                    <w:jc w:val="left"/>
                    <w:rPr>
                      <w:rFonts w:asciiTheme="majorHAnsi" w:hAnsiTheme="majorHAnsi"/>
                      <w:w w:val="110"/>
                      <w:sz w:val="28"/>
                      <w:szCs w:val="32"/>
                    </w:rPr>
                  </w:pPr>
                  <w:r w:rsidRPr="00297DAE">
                    <w:rPr>
                      <w:rFonts w:asciiTheme="majorHAnsi" w:hAnsiTheme="majorHAnsi"/>
                      <w:i/>
                      <w:color w:val="7B7B7B"/>
                      <w:w w:val="110"/>
                      <w:szCs w:val="32"/>
                    </w:rPr>
                    <w:t>Monitora en excursiones, acampadas y actividades del grupo de Castores (edad de entre 5-</w:t>
                  </w:r>
                  <w:r w:rsidR="00292E87">
                    <w:rPr>
                      <w:rFonts w:asciiTheme="majorHAnsi" w:hAnsiTheme="majorHAnsi"/>
                      <w:i/>
                      <w:color w:val="7B7B7B"/>
                      <w:w w:val="110"/>
                      <w:szCs w:val="32"/>
                    </w:rPr>
                    <w:t>8</w:t>
                  </w:r>
                  <w:r w:rsidRPr="00297DAE">
                    <w:rPr>
                      <w:rFonts w:asciiTheme="majorHAnsi" w:hAnsiTheme="majorHAnsi"/>
                      <w:i/>
                      <w:color w:val="7B7B7B"/>
                      <w:w w:val="110"/>
                      <w:szCs w:val="32"/>
                    </w:rPr>
                    <w:t xml:space="preserve"> años) del grupo Scout de San Agustín </w:t>
                  </w:r>
                  <w:proofErr w:type="spellStart"/>
                  <w:r w:rsidRPr="00297DAE">
                    <w:rPr>
                      <w:rFonts w:asciiTheme="majorHAnsi" w:hAnsiTheme="majorHAnsi"/>
                      <w:i/>
                      <w:color w:val="7B7B7B"/>
                      <w:w w:val="110"/>
                      <w:szCs w:val="32"/>
                    </w:rPr>
                    <w:t>del</w:t>
                  </w:r>
                  <w:proofErr w:type="spellEnd"/>
                  <w:r w:rsidRPr="00297DAE">
                    <w:rPr>
                      <w:rFonts w:asciiTheme="majorHAnsi" w:hAnsiTheme="majorHAnsi"/>
                      <w:i/>
                      <w:color w:val="7B7B7B"/>
                      <w:w w:val="110"/>
                      <w:szCs w:val="32"/>
                    </w:rPr>
                    <w:t xml:space="preserve"> Guadalix </w:t>
                  </w:r>
                  <w:r w:rsidRPr="00297DAE">
                    <w:rPr>
                      <w:rFonts w:asciiTheme="majorHAnsi" w:hAnsiTheme="majorHAnsi"/>
                      <w:iCs/>
                      <w:color w:val="7B7B7B"/>
                      <w:w w:val="110"/>
                      <w:szCs w:val="32"/>
                    </w:rPr>
                    <w:t>(Madrid)</w:t>
                  </w:r>
                  <w:r w:rsidRPr="00297DAE">
                    <w:rPr>
                      <w:rFonts w:asciiTheme="majorHAnsi" w:hAnsiTheme="majorHAnsi"/>
                      <w:i/>
                      <w:color w:val="7B7B7B"/>
                      <w:w w:val="110"/>
                      <w:szCs w:val="32"/>
                    </w:rPr>
                    <w:t>.</w:t>
                  </w:r>
                </w:p>
                <w:p w14:paraId="3723FF19" w14:textId="77777777" w:rsidR="00332D79" w:rsidRPr="00332D79" w:rsidRDefault="00332D79" w:rsidP="00332D79">
                  <w:pPr>
                    <w:pStyle w:val="Ttulo3"/>
                    <w:shd w:val="clear" w:color="auto" w:fill="FFFFFF"/>
                    <w:spacing w:line="300" w:lineRule="atLeast"/>
                    <w:rPr>
                      <w:rFonts w:ascii="Roboto" w:hAnsi="Roboto"/>
                      <w:spacing w:val="5"/>
                      <w:sz w:val="16"/>
                      <w:szCs w:val="18"/>
                    </w:rPr>
                  </w:pPr>
                </w:p>
                <w:p w14:paraId="5003D9DC" w14:textId="77777777" w:rsidR="00214BE1" w:rsidRPr="00214BE1" w:rsidRDefault="00214BE1" w:rsidP="00214BE1">
                  <w:pPr>
                    <w:spacing w:before="1"/>
                    <w:ind w:left="363"/>
                    <w:jc w:val="left"/>
                    <w:rPr>
                      <w:rFonts w:asciiTheme="majorHAnsi" w:hAnsiTheme="majorHAnsi"/>
                      <w:w w:val="110"/>
                      <w:sz w:val="24"/>
                      <w:szCs w:val="28"/>
                    </w:rPr>
                  </w:pPr>
                  <w:r w:rsidRPr="00297DAE"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</w:rPr>
                    <w:t>Profesora de Confirmación (11/2018 – 05/2019)</w:t>
                  </w:r>
                </w:p>
                <w:p w14:paraId="3EC99AC6" w14:textId="37B9D725" w:rsidR="00214BE1" w:rsidRPr="00297DAE" w:rsidRDefault="00214BE1" w:rsidP="00214BE1">
                  <w:pPr>
                    <w:spacing w:before="1"/>
                    <w:ind w:left="363"/>
                    <w:jc w:val="left"/>
                    <w:rPr>
                      <w:rFonts w:asciiTheme="majorHAnsi" w:hAnsiTheme="majorHAnsi"/>
                      <w:w w:val="105"/>
                    </w:rPr>
                  </w:pPr>
                  <w:r w:rsidRPr="00214BE1">
                    <w:rPr>
                      <w:rFonts w:asciiTheme="majorHAnsi" w:hAnsiTheme="majorHAnsi"/>
                      <w:w w:val="105"/>
                      <w:sz w:val="24"/>
                      <w:szCs w:val="28"/>
                    </w:rPr>
                    <w:tab/>
                  </w:r>
                  <w:r w:rsidRPr="00297DAE">
                    <w:rPr>
                      <w:rFonts w:asciiTheme="majorHAnsi" w:hAnsiTheme="majorHAnsi"/>
                      <w:i/>
                      <w:color w:val="7B7B7B"/>
                      <w:w w:val="110"/>
                    </w:rPr>
                    <w:t>Profesora de confirmación en la parroquia de St. Wilfrid</w:t>
                  </w:r>
                  <w:r w:rsidR="00C200B8">
                    <w:rPr>
                      <w:rFonts w:asciiTheme="majorHAnsi" w:hAnsiTheme="majorHAnsi"/>
                      <w:i/>
                      <w:color w:val="7B7B7B"/>
                      <w:w w:val="110"/>
                    </w:rPr>
                    <w:t>’</w:t>
                  </w:r>
                  <w:r w:rsidRPr="00297DAE">
                    <w:rPr>
                      <w:rFonts w:asciiTheme="majorHAnsi" w:hAnsiTheme="majorHAnsi"/>
                      <w:i/>
                      <w:color w:val="7B7B7B"/>
                      <w:w w:val="110"/>
                    </w:rPr>
                    <w:t>s (Toronto) para niños de 1</w:t>
                  </w:r>
                  <w:r w:rsidRPr="00297DAE">
                    <w:rPr>
                      <w:rFonts w:asciiTheme="majorHAnsi" w:hAnsiTheme="majorHAnsi"/>
                      <w:i/>
                      <w:color w:val="7B7B7B"/>
                      <w:w w:val="110"/>
                      <w:u w:val="single"/>
                      <w:vertAlign w:val="superscript"/>
                    </w:rPr>
                    <w:t>ro</w:t>
                  </w:r>
                  <w:r w:rsidRPr="00297DAE">
                    <w:rPr>
                      <w:rFonts w:asciiTheme="majorHAnsi" w:hAnsiTheme="majorHAnsi"/>
                      <w:i/>
                      <w:color w:val="7B7B7B"/>
                      <w:w w:val="110"/>
                    </w:rPr>
                    <w:t xml:space="preserve"> ESO</w:t>
                  </w:r>
                  <w:r w:rsidRPr="00297DAE">
                    <w:rPr>
                      <w:rFonts w:asciiTheme="majorHAnsi" w:hAnsiTheme="majorHAnsi"/>
                      <w:w w:val="105"/>
                    </w:rPr>
                    <w:t>.</w:t>
                  </w:r>
                </w:p>
                <w:p w14:paraId="57436D34" w14:textId="77777777" w:rsidR="00214BE1" w:rsidRPr="00214BE1" w:rsidRDefault="00214BE1" w:rsidP="00214BE1">
                  <w:pPr>
                    <w:spacing w:before="1"/>
                    <w:ind w:left="363"/>
                    <w:jc w:val="left"/>
                    <w:rPr>
                      <w:rFonts w:asciiTheme="majorHAnsi" w:hAnsiTheme="majorHAnsi"/>
                      <w:w w:val="105"/>
                      <w:sz w:val="24"/>
                      <w:szCs w:val="28"/>
                    </w:rPr>
                  </w:pPr>
                </w:p>
                <w:p w14:paraId="50C14479" w14:textId="77777777" w:rsidR="00214BE1" w:rsidRPr="00297DAE" w:rsidRDefault="00214BE1" w:rsidP="00214BE1">
                  <w:pPr>
                    <w:spacing w:before="1"/>
                    <w:ind w:left="363"/>
                    <w:jc w:val="left"/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</w:rPr>
                  </w:pPr>
                  <w:r w:rsidRPr="00297DAE"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</w:rPr>
                    <w:t>Leading to Reading Program (01/2018 – 06/2019)</w:t>
                  </w:r>
                </w:p>
                <w:p w14:paraId="61647723" w14:textId="1A389C9F" w:rsidR="00C420C8" w:rsidRDefault="00214BE1" w:rsidP="000E1DB9">
                  <w:pPr>
                    <w:spacing w:before="1"/>
                    <w:ind w:left="363"/>
                    <w:jc w:val="left"/>
                  </w:pPr>
                  <w:r w:rsidRPr="00214BE1">
                    <w:rPr>
                      <w:rFonts w:asciiTheme="majorHAnsi" w:hAnsiTheme="majorHAnsi"/>
                      <w:w w:val="105"/>
                      <w:sz w:val="24"/>
                      <w:szCs w:val="28"/>
                    </w:rPr>
                    <w:tab/>
                  </w:r>
                  <w:r w:rsidRPr="00297DAE">
                    <w:rPr>
                      <w:rFonts w:asciiTheme="majorHAnsi" w:hAnsiTheme="majorHAnsi"/>
                      <w:i/>
                      <w:color w:val="7B7B7B"/>
                      <w:w w:val="110"/>
                      <w:szCs w:val="32"/>
                    </w:rPr>
                    <w:t xml:space="preserve">Programa de la Biblioteca Pública de Toronto para enseñar a leer a niños de primaria con dificultades en la </w:t>
                  </w:r>
                  <w:r w:rsidR="000E1DB9">
                    <w:rPr>
                      <w:rFonts w:asciiTheme="majorHAnsi" w:hAnsiTheme="majorHAnsi"/>
                      <w:i/>
                      <w:color w:val="7B7B7B"/>
                      <w:w w:val="110"/>
                      <w:szCs w:val="32"/>
                    </w:rPr>
                    <w:t>lectoescritura</w:t>
                  </w:r>
                  <w:r w:rsidRPr="00297DAE">
                    <w:rPr>
                      <w:rFonts w:asciiTheme="majorHAnsi" w:hAnsiTheme="majorHAnsi"/>
                      <w:i/>
                      <w:color w:val="7B7B7B"/>
                      <w:w w:val="110"/>
                      <w:szCs w:val="32"/>
                    </w:rPr>
                    <w:t xml:space="preserve"> (en inglés). </w:t>
                  </w:r>
                </w:p>
              </w:tc>
            </w:tr>
          </w:tbl>
          <w:p w14:paraId="10319B88" w14:textId="6EC132C9" w:rsidR="00C420C8" w:rsidRPr="005152F2" w:rsidRDefault="00C420C8" w:rsidP="003856C9"/>
        </w:tc>
      </w:tr>
    </w:tbl>
    <w:p w14:paraId="48B094E7" w14:textId="6FB3209C" w:rsidR="005E40FF" w:rsidRPr="003B7174" w:rsidRDefault="003B7174" w:rsidP="003B7174">
      <w:pPr>
        <w:pStyle w:val="Ttulo2"/>
      </w:pPr>
      <w:r>
        <w:lastRenderedPageBreak/>
        <w:t>REFERENCIAS</w:t>
      </w:r>
    </w:p>
    <w:p w14:paraId="68221B26" w14:textId="2C2329A1" w:rsidR="005E40FF" w:rsidRDefault="00332D79" w:rsidP="003B7174">
      <w:pPr>
        <w:pStyle w:val="Sinespaciado"/>
        <w:jc w:val="left"/>
      </w:pPr>
      <w:r w:rsidRPr="00DC4215">
        <w:rPr>
          <w:b/>
          <w:bCs/>
        </w:rPr>
        <w:t>Tutora de prácticas/</w:t>
      </w:r>
      <w:r w:rsidR="005E40FF">
        <w:rPr>
          <w:b/>
          <w:bCs/>
        </w:rPr>
        <w:t xml:space="preserve"> Orientadora de Aquinas</w:t>
      </w:r>
      <w:r>
        <w:t xml:space="preserve">: </w:t>
      </w:r>
      <w:r w:rsidR="00DC4215" w:rsidRPr="00DC4215">
        <w:t>L</w:t>
      </w:r>
      <w:r w:rsidR="00DC4215" w:rsidRPr="00DC4215">
        <w:rPr>
          <w:rFonts w:asciiTheme="majorHAnsi" w:eastAsiaTheme="majorEastAsia" w:hAnsiTheme="majorHAnsi" w:cstheme="majorBidi"/>
          <w:iCs/>
          <w:w w:val="110"/>
          <w:szCs w:val="32"/>
        </w:rPr>
        <w:t>aura Pagliarani</w:t>
      </w:r>
      <w:r w:rsidR="00DC4215" w:rsidRPr="00DC4215">
        <w:rPr>
          <w:rFonts w:asciiTheme="majorHAnsi" w:eastAsiaTheme="majorEastAsia" w:hAnsiTheme="majorHAnsi" w:cstheme="majorBidi"/>
          <w:iCs/>
          <w:caps/>
          <w:w w:val="110"/>
          <w:szCs w:val="32"/>
        </w:rPr>
        <w:t xml:space="preserve">, </w:t>
      </w:r>
      <w:r w:rsidR="00DC4215" w:rsidRPr="00DC4215">
        <w:rPr>
          <w:rFonts w:asciiTheme="majorHAnsi" w:eastAsiaTheme="majorEastAsia" w:hAnsiTheme="majorHAnsi" w:cstheme="majorBidi"/>
          <w:iCs/>
          <w:w w:val="110"/>
          <w:szCs w:val="32"/>
        </w:rPr>
        <w:t>pagliarani@aquinasmadrid.es</w:t>
      </w:r>
    </w:p>
    <w:p w14:paraId="227B0ACA" w14:textId="17C654E0" w:rsidR="004A01FC" w:rsidRPr="004A01FC" w:rsidRDefault="004A01FC" w:rsidP="000E1DB9">
      <w:pPr>
        <w:pStyle w:val="Sinespaciado"/>
        <w:jc w:val="both"/>
      </w:pPr>
      <w:r>
        <w:rPr>
          <w:b/>
          <w:bCs/>
        </w:rPr>
        <w:t xml:space="preserve">Responsable de Life Teen España: </w:t>
      </w:r>
      <w:r>
        <w:t xml:space="preserve">Jordi Massegú, </w:t>
      </w:r>
      <w:r>
        <w:t>j</w:t>
      </w:r>
      <w:r>
        <w:t>ordi.massegu@gmail.com</w:t>
      </w:r>
    </w:p>
    <w:p w14:paraId="24CFD5DE" w14:textId="4E46E2C7" w:rsidR="003B7174" w:rsidRPr="003B7174" w:rsidRDefault="005E40FF" w:rsidP="000E1DB9">
      <w:pPr>
        <w:pStyle w:val="Sinespaciado"/>
        <w:jc w:val="both"/>
        <w:rPr>
          <w:b/>
          <w:bCs/>
        </w:rPr>
      </w:pPr>
      <w:r>
        <w:rPr>
          <w:b/>
          <w:bCs/>
        </w:rPr>
        <w:t xml:space="preserve">Coordinadora de Castores, Scouts: </w:t>
      </w:r>
      <w:r>
        <w:t xml:space="preserve">Nélida Conejo, </w:t>
      </w:r>
      <w:r w:rsidR="003B7174">
        <w:t>nelycp@gmail.com</w:t>
      </w:r>
    </w:p>
    <w:sectPr w:rsidR="003B7174" w:rsidRPr="003B7174" w:rsidSect="00466E60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DE2AE" w14:textId="77777777" w:rsidR="00E9234A" w:rsidRDefault="00E9234A" w:rsidP="003856C9">
      <w:pPr>
        <w:spacing w:after="0" w:line="240" w:lineRule="auto"/>
      </w:pPr>
      <w:r>
        <w:separator/>
      </w:r>
    </w:p>
  </w:endnote>
  <w:endnote w:type="continuationSeparator" w:id="0">
    <w:p w14:paraId="212ADD5D" w14:textId="77777777" w:rsidR="00E9234A" w:rsidRDefault="00E9234A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09544" w14:textId="77777777" w:rsidR="003856C9" w:rsidRDefault="007803B7" w:rsidP="007803B7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142A70C4" wp14:editId="3B34CCD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70E8DD3" id="Grupo 4" o:spid="_x0000_s1026" alt="Título: 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986149">
          <w:rPr>
            <w:noProof/>
            <w:lang w:bidi="es-ES"/>
          </w:rPr>
          <w:t>2</w:t>
        </w:r>
        <w:r w:rsidR="001765FE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B67AC" w14:textId="77777777" w:rsidR="001765FE" w:rsidRDefault="00DC79BB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144194A7" wp14:editId="32F08AC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96823ED" id="Grupo 4" o:spid="_x0000_s1026" alt="Título: 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F3C19" w14:textId="77777777" w:rsidR="00E9234A" w:rsidRDefault="00E9234A" w:rsidP="003856C9">
      <w:pPr>
        <w:spacing w:after="0" w:line="240" w:lineRule="auto"/>
      </w:pPr>
      <w:r>
        <w:separator/>
      </w:r>
    </w:p>
  </w:footnote>
  <w:footnote w:type="continuationSeparator" w:id="0">
    <w:p w14:paraId="3142E19D" w14:textId="77777777" w:rsidR="00E9234A" w:rsidRDefault="00E9234A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8A3E5" w14:textId="77777777" w:rsidR="003856C9" w:rsidRDefault="007803B7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471EACC5" wp14:editId="7ED6DEB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8DC2336" id="Grupo 17" o:spid="_x0000_s1026" alt="Título: 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JYvBYAAN2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nY2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F45C" w14:textId="77777777" w:rsidR="00DC79BB" w:rsidRDefault="00DC79BB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73A44D4B" wp14:editId="01361EA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C5B0B6C" id="Grupo 17" o:spid="_x0000_s1026" alt="Título: 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E4vhYAANy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mY6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8A767A1"/>
    <w:multiLevelType w:val="hybridMultilevel"/>
    <w:tmpl w:val="C8C24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065A0"/>
    <w:multiLevelType w:val="hybridMultilevel"/>
    <w:tmpl w:val="12C6A5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795934">
    <w:abstractNumId w:val="9"/>
  </w:num>
  <w:num w:numId="2" w16cid:durableId="964233100">
    <w:abstractNumId w:val="7"/>
  </w:num>
  <w:num w:numId="3" w16cid:durableId="753891588">
    <w:abstractNumId w:val="6"/>
  </w:num>
  <w:num w:numId="4" w16cid:durableId="1246380166">
    <w:abstractNumId w:val="5"/>
  </w:num>
  <w:num w:numId="5" w16cid:durableId="1362125976">
    <w:abstractNumId w:val="4"/>
  </w:num>
  <w:num w:numId="6" w16cid:durableId="1367102809">
    <w:abstractNumId w:val="8"/>
  </w:num>
  <w:num w:numId="7" w16cid:durableId="1206408442">
    <w:abstractNumId w:val="3"/>
  </w:num>
  <w:num w:numId="8" w16cid:durableId="137235191">
    <w:abstractNumId w:val="2"/>
  </w:num>
  <w:num w:numId="9" w16cid:durableId="2014262740">
    <w:abstractNumId w:val="1"/>
  </w:num>
  <w:num w:numId="10" w16cid:durableId="1294484450">
    <w:abstractNumId w:val="0"/>
  </w:num>
  <w:num w:numId="11" w16cid:durableId="957491463">
    <w:abstractNumId w:val="10"/>
  </w:num>
  <w:num w:numId="12" w16cid:durableId="2363256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52"/>
    <w:rsid w:val="00052BE1"/>
    <w:rsid w:val="00055177"/>
    <w:rsid w:val="0007412A"/>
    <w:rsid w:val="000E1DB9"/>
    <w:rsid w:val="0010199E"/>
    <w:rsid w:val="0010257B"/>
    <w:rsid w:val="00111AE0"/>
    <w:rsid w:val="001166C2"/>
    <w:rsid w:val="001503AC"/>
    <w:rsid w:val="001765FE"/>
    <w:rsid w:val="0019561F"/>
    <w:rsid w:val="001B32D2"/>
    <w:rsid w:val="001C5BD0"/>
    <w:rsid w:val="001D483B"/>
    <w:rsid w:val="00214BE1"/>
    <w:rsid w:val="00283B81"/>
    <w:rsid w:val="00292E87"/>
    <w:rsid w:val="00293B83"/>
    <w:rsid w:val="00297DAE"/>
    <w:rsid w:val="002A3621"/>
    <w:rsid w:val="002A4C3B"/>
    <w:rsid w:val="002B3890"/>
    <w:rsid w:val="002B7747"/>
    <w:rsid w:val="002C77B9"/>
    <w:rsid w:val="002F485A"/>
    <w:rsid w:val="003053D9"/>
    <w:rsid w:val="00332D79"/>
    <w:rsid w:val="003856C9"/>
    <w:rsid w:val="00396369"/>
    <w:rsid w:val="003B7174"/>
    <w:rsid w:val="003D28FE"/>
    <w:rsid w:val="003F4D31"/>
    <w:rsid w:val="003F5FDB"/>
    <w:rsid w:val="0040233E"/>
    <w:rsid w:val="0043426C"/>
    <w:rsid w:val="00441EB9"/>
    <w:rsid w:val="00456605"/>
    <w:rsid w:val="00463463"/>
    <w:rsid w:val="00466E60"/>
    <w:rsid w:val="00473EF8"/>
    <w:rsid w:val="004760E5"/>
    <w:rsid w:val="004A01FC"/>
    <w:rsid w:val="004D22BB"/>
    <w:rsid w:val="005152F2"/>
    <w:rsid w:val="005246B9"/>
    <w:rsid w:val="00534E4E"/>
    <w:rsid w:val="00545C8C"/>
    <w:rsid w:val="00551D35"/>
    <w:rsid w:val="005562D4"/>
    <w:rsid w:val="00557019"/>
    <w:rsid w:val="005674AC"/>
    <w:rsid w:val="00580925"/>
    <w:rsid w:val="005A1E51"/>
    <w:rsid w:val="005A7E57"/>
    <w:rsid w:val="005E40FF"/>
    <w:rsid w:val="00615281"/>
    <w:rsid w:val="00616FF4"/>
    <w:rsid w:val="00687271"/>
    <w:rsid w:val="006A3CE7"/>
    <w:rsid w:val="006B230A"/>
    <w:rsid w:val="006F50D4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761B0"/>
    <w:rsid w:val="0089642B"/>
    <w:rsid w:val="008C7CA2"/>
    <w:rsid w:val="008F6337"/>
    <w:rsid w:val="00914DAF"/>
    <w:rsid w:val="0093286E"/>
    <w:rsid w:val="00954119"/>
    <w:rsid w:val="00972B65"/>
    <w:rsid w:val="00986149"/>
    <w:rsid w:val="009D1627"/>
    <w:rsid w:val="009E72E9"/>
    <w:rsid w:val="00A147D4"/>
    <w:rsid w:val="00A42F91"/>
    <w:rsid w:val="00A6568B"/>
    <w:rsid w:val="00A971D8"/>
    <w:rsid w:val="00AB1F1D"/>
    <w:rsid w:val="00AF1258"/>
    <w:rsid w:val="00AF3034"/>
    <w:rsid w:val="00B01E52"/>
    <w:rsid w:val="00B12215"/>
    <w:rsid w:val="00B35D52"/>
    <w:rsid w:val="00B550FC"/>
    <w:rsid w:val="00B85871"/>
    <w:rsid w:val="00B86836"/>
    <w:rsid w:val="00B93310"/>
    <w:rsid w:val="00B96528"/>
    <w:rsid w:val="00BB3B21"/>
    <w:rsid w:val="00BC1F18"/>
    <w:rsid w:val="00BC38AA"/>
    <w:rsid w:val="00BD2C3A"/>
    <w:rsid w:val="00BD2E58"/>
    <w:rsid w:val="00BF6BAB"/>
    <w:rsid w:val="00C007A5"/>
    <w:rsid w:val="00C06FDA"/>
    <w:rsid w:val="00C200B8"/>
    <w:rsid w:val="00C420C8"/>
    <w:rsid w:val="00C4403A"/>
    <w:rsid w:val="00CC2DC0"/>
    <w:rsid w:val="00CE6306"/>
    <w:rsid w:val="00D11C4D"/>
    <w:rsid w:val="00D46410"/>
    <w:rsid w:val="00D5067A"/>
    <w:rsid w:val="00D72BF7"/>
    <w:rsid w:val="00DC0F74"/>
    <w:rsid w:val="00DC4215"/>
    <w:rsid w:val="00DC56A5"/>
    <w:rsid w:val="00DC79BB"/>
    <w:rsid w:val="00DF0A0F"/>
    <w:rsid w:val="00E34D58"/>
    <w:rsid w:val="00E4063B"/>
    <w:rsid w:val="00E6685E"/>
    <w:rsid w:val="00E9234A"/>
    <w:rsid w:val="00E941EF"/>
    <w:rsid w:val="00EB1C1B"/>
    <w:rsid w:val="00ED179C"/>
    <w:rsid w:val="00ED50E0"/>
    <w:rsid w:val="00F077AE"/>
    <w:rsid w:val="00F14687"/>
    <w:rsid w:val="00F50D6C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990C99"/>
  <w15:chartTrackingRefBased/>
  <w15:docId w15:val="{57DEC57B-4D83-4D59-B300-F17B6354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AE"/>
  </w:style>
  <w:style w:type="paragraph" w:styleId="Ttulo1">
    <w:name w:val="heading 1"/>
    <w:basedOn w:val="Normal"/>
    <w:link w:val="Ttulo1C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2"/>
    <w:qFormat/>
    <w:rsid w:val="005A7E57"/>
    <w:pPr>
      <w:spacing w:after="0" w:line="240" w:lineRule="auto"/>
    </w:pPr>
  </w:style>
  <w:style w:type="paragraph" w:customStyle="1" w:styleId="Lneadegrfico">
    <w:name w:val="Línea de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714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841714"/>
  </w:style>
  <w:style w:type="paragraph" w:styleId="Textodebloque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84171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41714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4171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41714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41714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41714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41714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4171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41714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41714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41714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41714"/>
  </w:style>
  <w:style w:type="table" w:styleId="Cuadrculavistosa">
    <w:name w:val="Colorful Grid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41714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1714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17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1714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41714"/>
  </w:style>
  <w:style w:type="character" w:customStyle="1" w:styleId="FechaCar">
    <w:name w:val="Fecha Car"/>
    <w:basedOn w:val="Fuentedeprrafopredeter"/>
    <w:link w:val="Fecha"/>
    <w:uiPriority w:val="99"/>
    <w:semiHidden/>
    <w:rsid w:val="00841714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41714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41714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41714"/>
  </w:style>
  <w:style w:type="character" w:styleId="nfasis">
    <w:name w:val="Emphasis"/>
    <w:basedOn w:val="Fuentedeprrafopredeter"/>
    <w:uiPriority w:val="20"/>
    <w:semiHidden/>
    <w:unhideWhenUsed/>
    <w:qFormat/>
    <w:rsid w:val="00841714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41714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1714"/>
    <w:rPr>
      <w:szCs w:val="20"/>
    </w:rPr>
  </w:style>
  <w:style w:type="table" w:styleId="Tablaconcuadrcula1clara">
    <w:name w:val="Grid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841714"/>
  </w:style>
  <w:style w:type="paragraph" w:styleId="DireccinHTML">
    <w:name w:val="HTML Address"/>
    <w:basedOn w:val="Normal"/>
    <w:link w:val="DireccinHTMLC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41714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84171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841714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1714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4171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841714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41714"/>
    <w:rPr>
      <w:i/>
      <w:iCs/>
      <w:color w:val="37B6AE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841714"/>
  </w:style>
  <w:style w:type="paragraph" w:styleId="Lista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41714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41714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41714"/>
  </w:style>
  <w:style w:type="character" w:styleId="Nmerodepgina">
    <w:name w:val="page number"/>
    <w:basedOn w:val="Fuentedeprrafopredeter"/>
    <w:uiPriority w:val="99"/>
    <w:semiHidden/>
    <w:unhideWhenUsed/>
    <w:rsid w:val="00841714"/>
  </w:style>
  <w:style w:type="table" w:styleId="Tablanormal1">
    <w:name w:val="Plain Table 1"/>
    <w:basedOn w:val="Tabla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41714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41714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41714"/>
  </w:style>
  <w:style w:type="character" w:customStyle="1" w:styleId="SaludoCar">
    <w:name w:val="Saludo Car"/>
    <w:basedOn w:val="Fuentedeprrafopredeter"/>
    <w:link w:val="Saludo"/>
    <w:uiPriority w:val="99"/>
    <w:semiHidden/>
    <w:rsid w:val="00841714"/>
  </w:style>
  <w:style w:type="paragraph" w:styleId="Firma">
    <w:name w:val="Signature"/>
    <w:basedOn w:val="Normal"/>
    <w:link w:val="Firma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41714"/>
  </w:style>
  <w:style w:type="character" w:styleId="Textoennegrita">
    <w:name w:val="Strong"/>
    <w:basedOn w:val="Fuentedeprrafopredeter"/>
    <w:uiPriority w:val="22"/>
    <w:semiHidden/>
    <w:unhideWhenUsed/>
    <w:qFormat/>
    <w:rsid w:val="00841714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fico">
    <w:name w:val="Gráfico"/>
    <w:basedOn w:val="Normal"/>
    <w:next w:val="Ttulo3"/>
    <w:link w:val="Carcterdegrfico"/>
    <w:uiPriority w:val="10"/>
    <w:qFormat/>
    <w:rsid w:val="00C420C8"/>
    <w:pPr>
      <w:spacing w:before="320" w:after="80"/>
    </w:pPr>
  </w:style>
  <w:style w:type="character" w:customStyle="1" w:styleId="Carcterdegrfico">
    <w:name w:val="Carácter de gráfico"/>
    <w:basedOn w:val="Fuentedeprrafopredeter"/>
    <w:link w:val="Grfico"/>
    <w:uiPriority w:val="10"/>
    <w:rsid w:val="00C420C8"/>
  </w:style>
  <w:style w:type="character" w:customStyle="1" w:styleId="go">
    <w:name w:val="go"/>
    <w:basedOn w:val="Fuentedeprrafopredeter"/>
    <w:rsid w:val="00D46410"/>
  </w:style>
  <w:style w:type="character" w:styleId="Mencinsinresolver">
    <w:name w:val="Unresolved Mention"/>
    <w:basedOn w:val="Fuentedeprrafopredeter"/>
    <w:uiPriority w:val="99"/>
    <w:semiHidden/>
    <w:unhideWhenUsed/>
    <w:rsid w:val="00DC42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4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CIO\AppData\Roaming\Microsoft\Templates\Curr&#237;culum%20v&#237;tae%20creativ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0C672A3DB748EFB0404A12D60E9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A83DD-0F48-4F97-ACFF-EC5EC840A526}"/>
      </w:docPartPr>
      <w:docPartBody>
        <w:p w:rsidR="0037686F" w:rsidRDefault="002C0F59">
          <w:pPr>
            <w:pStyle w:val="A40C672A3DB748EFB0404A12D60E9110"/>
          </w:pPr>
          <w:r>
            <w:rPr>
              <w:lang w:bidi="es-ES"/>
            </w:rPr>
            <w:t>Objetivo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355"/>
    <w:rsid w:val="0012100B"/>
    <w:rsid w:val="002C0F59"/>
    <w:rsid w:val="002D5E85"/>
    <w:rsid w:val="0033360C"/>
    <w:rsid w:val="00376718"/>
    <w:rsid w:val="0037686F"/>
    <w:rsid w:val="007A7E2F"/>
    <w:rsid w:val="009B5544"/>
    <w:rsid w:val="00C66CEE"/>
    <w:rsid w:val="00DF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40C672A3DB748EFB0404A12D60E9110">
    <w:name w:val="A40C672A3DB748EFB0404A12D60E91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D1668-BD21-4D55-A577-D7EFA4637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</Template>
  <TotalTime>252</TotalTime>
  <Pages>2</Pages>
  <Words>456</Words>
  <Characters>2511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</dc:creator>
  <cp:keywords/>
  <dc:description/>
  <cp:lastModifiedBy>Rocio Gallego</cp:lastModifiedBy>
  <cp:revision>31</cp:revision>
  <dcterms:created xsi:type="dcterms:W3CDTF">2021-01-05T17:40:00Z</dcterms:created>
  <dcterms:modified xsi:type="dcterms:W3CDTF">2022-04-21T17:04:00Z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